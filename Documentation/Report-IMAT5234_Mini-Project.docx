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3CDAC" w14:textId="2BFE59B3" w:rsidR="00F1613B" w:rsidRPr="00F1613B" w:rsidRDefault="00F81B9A" w:rsidP="00F1613B">
      <w:pPr>
        <w:jc w:val="center"/>
        <w:rPr>
          <w:sz w:val="36"/>
          <w:szCs w:val="36"/>
        </w:rPr>
        <w:sectPr w:rsidR="00F1613B" w:rsidRPr="00F1613B">
          <w:footerReference w:type="default" r:id="rId8"/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6145"/>
        </w:sectPr>
      </w:pPr>
      <w:r>
        <w:rPr>
          <w:sz w:val="36"/>
          <w:szCs w:val="36"/>
        </w:rPr>
        <w:t>Report</w:t>
      </w:r>
      <w:r w:rsidR="00F1613B">
        <w:rPr>
          <w:sz w:val="36"/>
          <w:szCs w:val="36"/>
        </w:rPr>
        <w:t>-IMAT5234_Mini-Project</w:t>
      </w:r>
    </w:p>
    <w:p w14:paraId="664B9EF6" w14:textId="5C6A945E" w:rsidR="001A241B" w:rsidRDefault="00F1613B" w:rsidP="001A241B">
      <w:pPr>
        <w:pStyle w:val="Heading1"/>
      </w:pPr>
      <w:r>
        <w:t>Document to outline the report headings</w:t>
      </w:r>
    </w:p>
    <w:p w14:paraId="7FCAAEAA" w14:textId="1D8A392E" w:rsidR="001A241B" w:rsidRDefault="001A241B" w:rsidP="003E2D3A">
      <w:pPr>
        <w:pStyle w:val="ListParagraph"/>
        <w:numPr>
          <w:ilvl w:val="0"/>
          <w:numId w:val="2"/>
        </w:numPr>
      </w:pPr>
      <w:r>
        <w:t xml:space="preserve">Ref: </w:t>
      </w:r>
      <w:r w:rsidRPr="001A241B">
        <w:t>IMAT5234_CEM coursework markingScheme.pdf</w:t>
      </w:r>
    </w:p>
    <w:p w14:paraId="6512E56A" w14:textId="77777777" w:rsidR="007C2844" w:rsidRDefault="001A241B" w:rsidP="003E2D3A">
      <w:pPr>
        <w:pStyle w:val="ListParagraph"/>
        <w:numPr>
          <w:ilvl w:val="0"/>
          <w:numId w:val="2"/>
        </w:numPr>
      </w:pPr>
      <w:r>
        <w:t xml:space="preserve">Ref: </w:t>
      </w:r>
      <w:r w:rsidR="007C2844" w:rsidRPr="007C2844">
        <w:t>L1-Intro_mini-project.pdf</w:t>
      </w:r>
    </w:p>
    <w:p w14:paraId="49B3405E" w14:textId="187E752A" w:rsidR="001A241B" w:rsidRDefault="001A241B" w:rsidP="003E2D3A">
      <w:pPr>
        <w:pStyle w:val="ListParagraph"/>
        <w:numPr>
          <w:ilvl w:val="0"/>
          <w:numId w:val="2"/>
        </w:numPr>
      </w:pPr>
      <w:r>
        <w:t xml:space="preserve">Ref: </w:t>
      </w:r>
      <w:r w:rsidRPr="001A241B">
        <w:t>IMAT5234_CEM coursework brief 2018-19.pdf</w:t>
      </w:r>
    </w:p>
    <w:p w14:paraId="46617BD6" w14:textId="4E75533C" w:rsidR="003F2EC3" w:rsidRDefault="009E27E4" w:rsidP="003E2D3A">
      <w:pPr>
        <w:pStyle w:val="ListParagraph"/>
        <w:numPr>
          <w:ilvl w:val="0"/>
          <w:numId w:val="2"/>
        </w:numPr>
      </w:pPr>
      <w:r>
        <w:t>Report: 18-24 pages u</w:t>
      </w:r>
      <w:r w:rsidR="003F2EC3">
        <w:t>s</w:t>
      </w:r>
      <w:r>
        <w:t>ing</w:t>
      </w:r>
      <w:r w:rsidR="003F2EC3">
        <w:t xml:space="preserve"> the IEEE template</w:t>
      </w:r>
    </w:p>
    <w:p w14:paraId="0606FB91" w14:textId="2D726360" w:rsidR="00C9053B" w:rsidRDefault="00C9053B" w:rsidP="003E2D3A">
      <w:pPr>
        <w:pStyle w:val="ListParagraph"/>
        <w:numPr>
          <w:ilvl w:val="0"/>
          <w:numId w:val="2"/>
        </w:numPr>
      </w:pPr>
      <w:r>
        <w:t>Report: 2x main sections:</w:t>
      </w:r>
      <w:r>
        <w:br/>
        <w:t>1. Individually written parts on individual tasks</w:t>
      </w:r>
      <w:r>
        <w:br/>
        <w:t>2. Team written parts: showing team work, professionalism, consideration of ethics and collaboration</w:t>
      </w:r>
    </w:p>
    <w:p w14:paraId="3FB7F93F" w14:textId="60F3D7B2" w:rsidR="007C2844" w:rsidRDefault="002E25B7" w:rsidP="007C2844">
      <w:r w:rsidRPr="00C50C08">
        <w:rPr>
          <w:highlight w:val="yellow"/>
        </w:rPr>
        <w:t>(Need a well-structured and flowing document</w:t>
      </w:r>
      <w:r w:rsidR="000F257F" w:rsidRPr="00C50C08">
        <w:rPr>
          <w:highlight w:val="yellow"/>
        </w:rPr>
        <w:t>; can re-order topics and update as we go along</w:t>
      </w:r>
      <w:r w:rsidRPr="00C50C08">
        <w:rPr>
          <w:highlight w:val="yellow"/>
        </w:rPr>
        <w:t>)</w:t>
      </w:r>
    </w:p>
    <w:p w14:paraId="694F19EA" w14:textId="5DAC2998" w:rsidR="007C2844" w:rsidRPr="001A241B" w:rsidRDefault="003E2D3A" w:rsidP="007C2844">
      <w:r>
        <w:pict w14:anchorId="30C4865C">
          <v:rect id="_x0000_i1025" style="width:0;height:1.5pt" o:hralign="center" o:hrstd="t" o:hr="t" fillcolor="gray" stroked="f"/>
        </w:pict>
      </w:r>
    </w:p>
    <w:p w14:paraId="524ABBC8" w14:textId="05247D5E" w:rsidR="00696D21" w:rsidRDefault="00003DBB" w:rsidP="004168A1">
      <w:pPr>
        <w:pStyle w:val="Heading1"/>
      </w:pPr>
      <w:r w:rsidRPr="004168A1">
        <w:t>Introduction:</w:t>
      </w:r>
    </w:p>
    <w:p w14:paraId="63EA3F36" w14:textId="62E987D7" w:rsidR="00474DAE" w:rsidRDefault="00474DAE" w:rsidP="003E2D3A">
      <w:pPr>
        <w:pStyle w:val="ListParagraph"/>
        <w:numPr>
          <w:ilvl w:val="0"/>
          <w:numId w:val="4"/>
        </w:numPr>
      </w:pPr>
      <w:r>
        <w:t>The team</w:t>
      </w:r>
    </w:p>
    <w:p w14:paraId="44AD6B83" w14:textId="1E743850" w:rsidR="00594978" w:rsidRDefault="00474DAE" w:rsidP="003E2D3A">
      <w:pPr>
        <w:pStyle w:val="ListParagraph"/>
        <w:numPr>
          <w:ilvl w:val="0"/>
          <w:numId w:val="4"/>
        </w:numPr>
      </w:pPr>
      <w:r>
        <w:t>The research tasks</w:t>
      </w:r>
    </w:p>
    <w:p w14:paraId="6BA1266F" w14:textId="6476C295" w:rsidR="0037352C" w:rsidRDefault="0037352C" w:rsidP="003E2D3A">
      <w:pPr>
        <w:pStyle w:val="ListParagraph"/>
        <w:numPr>
          <w:ilvl w:val="0"/>
          <w:numId w:val="4"/>
        </w:numPr>
      </w:pPr>
      <w:r>
        <w:t>Problem definition</w:t>
      </w:r>
    </w:p>
    <w:p w14:paraId="101BE158" w14:textId="0B6A496C" w:rsidR="00474DAE" w:rsidRDefault="00474DAE" w:rsidP="003E2D3A">
      <w:pPr>
        <w:pStyle w:val="ListParagraph"/>
        <w:numPr>
          <w:ilvl w:val="0"/>
          <w:numId w:val="4"/>
        </w:numPr>
      </w:pPr>
      <w:r>
        <w:t>Aims</w:t>
      </w:r>
    </w:p>
    <w:p w14:paraId="078F7AF8" w14:textId="5DEC30EC" w:rsidR="009E27E4" w:rsidRDefault="009E27E4" w:rsidP="003E2D3A">
      <w:pPr>
        <w:pStyle w:val="ListParagraph"/>
        <w:numPr>
          <w:ilvl w:val="0"/>
          <w:numId w:val="4"/>
        </w:numPr>
      </w:pPr>
      <w:r w:rsidRPr="0037352C">
        <w:rPr>
          <w:b/>
        </w:rPr>
        <w:t>Topic</w:t>
      </w:r>
      <w:r>
        <w:t>: computing science</w:t>
      </w:r>
    </w:p>
    <w:p w14:paraId="491DB609" w14:textId="3946A19E" w:rsidR="00C9053B" w:rsidRDefault="00C9053B" w:rsidP="003E2D3A">
      <w:pPr>
        <w:pStyle w:val="ListParagraph"/>
        <w:numPr>
          <w:ilvl w:val="0"/>
          <w:numId w:val="4"/>
        </w:numPr>
      </w:pPr>
      <w:r>
        <w:t>Modelling of an application and implementation of CI algorithms to solve it</w:t>
      </w:r>
    </w:p>
    <w:p w14:paraId="4327FCDF" w14:textId="57DF47FD" w:rsidR="00703BB8" w:rsidRPr="00474DAE" w:rsidRDefault="00703BB8" w:rsidP="003E2D3A">
      <w:pPr>
        <w:pStyle w:val="ListParagraph"/>
        <w:numPr>
          <w:ilvl w:val="0"/>
          <w:numId w:val="4"/>
        </w:numPr>
      </w:pPr>
      <w:r>
        <w:t>$1 million prize for n-Queen solution – fun fact</w:t>
      </w:r>
    </w:p>
    <w:p w14:paraId="28272F82" w14:textId="0156D2F8" w:rsidR="00474DAE" w:rsidRDefault="00474DAE" w:rsidP="00474DAE">
      <w:pPr>
        <w:pStyle w:val="Heading1"/>
      </w:pPr>
      <w:r>
        <w:t>Collaboration Tools</w:t>
      </w:r>
    </w:p>
    <w:p w14:paraId="7AE816C8" w14:textId="4A3E32F1" w:rsidR="00474DAE" w:rsidRDefault="00474DAE" w:rsidP="003E2D3A">
      <w:pPr>
        <w:pStyle w:val="ListParagraph"/>
        <w:numPr>
          <w:ilvl w:val="0"/>
          <w:numId w:val="7"/>
        </w:numPr>
      </w:pPr>
      <w:r>
        <w:t>Collaboration tools</w:t>
      </w:r>
      <w:r>
        <w:br/>
        <w:t xml:space="preserve">Mendeley, </w:t>
      </w:r>
      <w:proofErr w:type="spellStart"/>
      <w:r>
        <w:t>TeamGantt</w:t>
      </w:r>
      <w:proofErr w:type="spellEnd"/>
      <w:r>
        <w:t xml:space="preserve">, shared OneDrive Folder, email, </w:t>
      </w:r>
      <w:r w:rsidR="002E25B7">
        <w:t>Skype, PowerPoint</w:t>
      </w:r>
      <w:r>
        <w:t xml:space="preserve">, </w:t>
      </w:r>
      <w:r w:rsidR="002E25B7">
        <w:t xml:space="preserve">Word, LaTeX, Python DEAP, </w:t>
      </w:r>
      <w:r w:rsidR="001B73A5">
        <w:t xml:space="preserve">Git, GitHub, </w:t>
      </w:r>
      <w:r>
        <w:t>etc.</w:t>
      </w:r>
      <w:r>
        <w:br/>
      </w:r>
      <w:r w:rsidR="002E25B7" w:rsidRPr="001B73A5">
        <w:rPr>
          <w:highlight w:val="yellow"/>
        </w:rPr>
        <w:t>(</w:t>
      </w:r>
      <w:r w:rsidRPr="001B73A5">
        <w:rPr>
          <w:highlight w:val="yellow"/>
        </w:rPr>
        <w:t xml:space="preserve">Might be worth creating a table for these: software, description, </w:t>
      </w:r>
      <w:r w:rsidR="002E25B7" w:rsidRPr="001B73A5">
        <w:rPr>
          <w:highlight w:val="yellow"/>
        </w:rPr>
        <w:t>etc.)</w:t>
      </w:r>
    </w:p>
    <w:p w14:paraId="05A12B3D" w14:textId="30EF559F" w:rsidR="00474DAE" w:rsidRDefault="00474DAE" w:rsidP="003E2D3A">
      <w:pPr>
        <w:pStyle w:val="ListParagraph"/>
        <w:numPr>
          <w:ilvl w:val="0"/>
          <w:numId w:val="7"/>
        </w:numPr>
      </w:pPr>
      <w:r>
        <w:t xml:space="preserve">How they were selected: </w:t>
      </w:r>
      <w:r w:rsidR="002E25B7">
        <w:t>e.g.</w:t>
      </w:r>
      <w:r>
        <w:t xml:space="preserve"> cloud as we’re distance learners</w:t>
      </w:r>
    </w:p>
    <w:p w14:paraId="68B476C5" w14:textId="65B30DFA" w:rsidR="00BB6425" w:rsidRDefault="00BB6425" w:rsidP="003E2D3A">
      <w:pPr>
        <w:pStyle w:val="ListParagraph"/>
        <w:numPr>
          <w:ilvl w:val="0"/>
          <w:numId w:val="7"/>
        </w:numPr>
      </w:pPr>
      <w:r>
        <w:t>This report structure document</w:t>
      </w:r>
    </w:p>
    <w:p w14:paraId="212C1906" w14:textId="56DA74CB" w:rsidR="00C9053B" w:rsidRDefault="00C9053B" w:rsidP="003E2D3A">
      <w:pPr>
        <w:pStyle w:val="ListParagraph"/>
        <w:numPr>
          <w:ilvl w:val="0"/>
          <w:numId w:val="7"/>
        </w:numPr>
      </w:pPr>
      <w:r>
        <w:t>Need to show collaboration and use of tools</w:t>
      </w:r>
    </w:p>
    <w:p w14:paraId="15BF829D" w14:textId="2BB15E24" w:rsidR="00C9053B" w:rsidRDefault="00C9053B" w:rsidP="003E2D3A">
      <w:pPr>
        <w:pStyle w:val="ListParagraph"/>
        <w:numPr>
          <w:ilvl w:val="0"/>
          <w:numId w:val="7"/>
        </w:numPr>
      </w:pPr>
      <w:r>
        <w:t>Need to agree on dataset as benchmark for group members</w:t>
      </w:r>
    </w:p>
    <w:p w14:paraId="10CBEAE8" w14:textId="1D142009" w:rsidR="00D33D40" w:rsidRDefault="000F257F" w:rsidP="000F257F">
      <w:pPr>
        <w:pStyle w:val="Heading1"/>
      </w:pPr>
      <w:r>
        <w:t>Gantt Chart</w:t>
      </w:r>
    </w:p>
    <w:p w14:paraId="42641128" w14:textId="77777777" w:rsidR="00C50C08" w:rsidRPr="000F257F" w:rsidRDefault="00C50C08" w:rsidP="00C50C08">
      <w:r w:rsidRPr="00C50C08">
        <w:rPr>
          <w:highlight w:val="yellow"/>
        </w:rPr>
        <w:t>(Need to demonstrate collaboration, organisation and preparation)</w:t>
      </w:r>
    </w:p>
    <w:p w14:paraId="281DA9C0" w14:textId="34FBB391" w:rsidR="000F257F" w:rsidRDefault="000F257F" w:rsidP="003E2D3A">
      <w:pPr>
        <w:pStyle w:val="ListParagraph"/>
        <w:numPr>
          <w:ilvl w:val="0"/>
          <w:numId w:val="9"/>
        </w:numPr>
      </w:pPr>
      <w:r>
        <w:t>How tasks were planned</w:t>
      </w:r>
      <w:r w:rsidR="009E27E4">
        <w:t>, defined</w:t>
      </w:r>
    </w:p>
    <w:p w14:paraId="3DC9F027" w14:textId="064FBBA7" w:rsidR="000F257F" w:rsidRDefault="000F257F" w:rsidP="003E2D3A">
      <w:pPr>
        <w:pStyle w:val="ListParagraph"/>
        <w:numPr>
          <w:ilvl w:val="0"/>
          <w:numId w:val="9"/>
        </w:numPr>
      </w:pPr>
      <w:r>
        <w:t>How work was distributed</w:t>
      </w:r>
    </w:p>
    <w:p w14:paraId="3BDEB796" w14:textId="37248749" w:rsidR="000F257F" w:rsidRDefault="000F257F" w:rsidP="003E2D3A">
      <w:pPr>
        <w:pStyle w:val="ListParagraph"/>
        <w:numPr>
          <w:ilvl w:val="0"/>
          <w:numId w:val="9"/>
        </w:numPr>
      </w:pPr>
      <w:r>
        <w:t>How priorities were decided upon</w:t>
      </w:r>
    </w:p>
    <w:p w14:paraId="0F66CB8C" w14:textId="508D8A89" w:rsidR="009E27E4" w:rsidRDefault="009E27E4" w:rsidP="003E2D3A">
      <w:pPr>
        <w:pStyle w:val="ListParagraph"/>
        <w:numPr>
          <w:ilvl w:val="0"/>
          <w:numId w:val="9"/>
        </w:numPr>
      </w:pPr>
      <w:r>
        <w:t>Description of planned research, methodology and evaluation methods</w:t>
      </w:r>
    </w:p>
    <w:p w14:paraId="17310AE5" w14:textId="0C5C069C" w:rsidR="00474DAE" w:rsidRDefault="00474DAE" w:rsidP="00474DAE">
      <w:pPr>
        <w:pStyle w:val="Heading1"/>
      </w:pPr>
      <w:r>
        <w:t>Literature Review</w:t>
      </w:r>
    </w:p>
    <w:p w14:paraId="41764478" w14:textId="5B4E07E2" w:rsidR="00DE7C6A" w:rsidRPr="00DE7C6A" w:rsidRDefault="00DE7C6A" w:rsidP="00DE7C6A">
      <w:r w:rsidRPr="00DE7C6A">
        <w:rPr>
          <w:highlight w:val="yellow"/>
        </w:rPr>
        <w:t>(Must be shown to be thorough)</w:t>
      </w:r>
    </w:p>
    <w:p w14:paraId="4FD3CEDC" w14:textId="4D69D8EE" w:rsidR="00474DAE" w:rsidRDefault="002E25B7" w:rsidP="003E2D3A">
      <w:pPr>
        <w:pStyle w:val="ListParagraph"/>
        <w:numPr>
          <w:ilvl w:val="0"/>
          <w:numId w:val="8"/>
        </w:numPr>
      </w:pPr>
      <w:r>
        <w:t>How documents/books were selected</w:t>
      </w:r>
    </w:p>
    <w:p w14:paraId="70B402AB" w14:textId="27AFC9FC" w:rsidR="002E25B7" w:rsidRDefault="002E25B7" w:rsidP="003E2D3A">
      <w:pPr>
        <w:pStyle w:val="ListParagraph"/>
        <w:numPr>
          <w:ilvl w:val="0"/>
          <w:numId w:val="8"/>
        </w:numPr>
      </w:pPr>
      <w:r>
        <w:t>Overview to narrowing down on the detail</w:t>
      </w:r>
    </w:p>
    <w:p w14:paraId="27F850E9" w14:textId="699ECE44" w:rsidR="002E25B7" w:rsidRDefault="002E25B7" w:rsidP="003E2D3A">
      <w:pPr>
        <w:pStyle w:val="ListParagraph"/>
        <w:numPr>
          <w:ilvl w:val="0"/>
          <w:numId w:val="8"/>
        </w:numPr>
      </w:pPr>
      <w:r>
        <w:t>A lot documentation on the n-Queens problem</w:t>
      </w:r>
      <w:r>
        <w:br/>
        <w:t>Good in that there is plenty of material to read; bad in that most avenues have already been explored</w:t>
      </w:r>
      <w:r w:rsidR="00E62ED2">
        <w:br/>
        <w:t>Opportunities and Limitations</w:t>
      </w:r>
      <w:r w:rsidR="00DE7C6A">
        <w:t xml:space="preserve"> – new ideas</w:t>
      </w:r>
    </w:p>
    <w:p w14:paraId="48352E8C" w14:textId="3A81BEAA" w:rsidR="00F57C59" w:rsidRDefault="00F57C59" w:rsidP="003E2D3A">
      <w:pPr>
        <w:pStyle w:val="ListParagraph"/>
        <w:numPr>
          <w:ilvl w:val="0"/>
          <w:numId w:val="8"/>
        </w:numPr>
      </w:pPr>
      <w:r>
        <w:t>Supporting material – need to understand</w:t>
      </w:r>
    </w:p>
    <w:p w14:paraId="1E7C62E4" w14:textId="58686380" w:rsidR="00C50C08" w:rsidRDefault="00C50C08" w:rsidP="003E2D3A">
      <w:pPr>
        <w:pStyle w:val="ListParagraph"/>
        <w:numPr>
          <w:ilvl w:val="0"/>
          <w:numId w:val="8"/>
        </w:numPr>
      </w:pPr>
      <w:r>
        <w:t>Coverage – need to show good coverage</w:t>
      </w:r>
    </w:p>
    <w:p w14:paraId="37BDFCB8" w14:textId="1417DED3" w:rsidR="007B3119" w:rsidRPr="00474DAE" w:rsidRDefault="007B3119" w:rsidP="003E2D3A">
      <w:pPr>
        <w:pStyle w:val="ListParagraph"/>
        <w:numPr>
          <w:ilvl w:val="0"/>
          <w:numId w:val="8"/>
        </w:numPr>
      </w:pPr>
      <w:r>
        <w:t>Summary of existing literature</w:t>
      </w:r>
    </w:p>
    <w:p w14:paraId="44766D4B" w14:textId="6A4CC43B" w:rsidR="00474DAE" w:rsidRDefault="00474DAE" w:rsidP="00474DAE">
      <w:pPr>
        <w:pStyle w:val="Heading1"/>
      </w:pPr>
      <w:r>
        <w:t>n-Queens</w:t>
      </w:r>
    </w:p>
    <w:p w14:paraId="2F80D288" w14:textId="77777777" w:rsidR="00B51902" w:rsidRDefault="00B51902" w:rsidP="00B51902">
      <w:r w:rsidRPr="00B51902">
        <w:rPr>
          <w:highlight w:val="yellow"/>
        </w:rPr>
        <w:t>(Need to show a good understanding of the problem)</w:t>
      </w:r>
    </w:p>
    <w:p w14:paraId="1E1105A5" w14:textId="58C8EEDF" w:rsidR="00474DAE" w:rsidRDefault="00474DAE" w:rsidP="003E2D3A">
      <w:pPr>
        <w:pStyle w:val="ListParagraph"/>
        <w:numPr>
          <w:ilvl w:val="0"/>
          <w:numId w:val="3"/>
        </w:numPr>
      </w:pPr>
      <w:r>
        <w:t>History</w:t>
      </w:r>
    </w:p>
    <w:p w14:paraId="03DAF111" w14:textId="62308558" w:rsidR="00474DAE" w:rsidRDefault="00474DAE" w:rsidP="003E2D3A">
      <w:pPr>
        <w:pStyle w:val="ListParagraph"/>
        <w:numPr>
          <w:ilvl w:val="0"/>
          <w:numId w:val="3"/>
        </w:numPr>
      </w:pPr>
      <w:r>
        <w:t>Solutions</w:t>
      </w:r>
    </w:p>
    <w:p w14:paraId="7A787913" w14:textId="3B803F8A" w:rsidR="00474DAE" w:rsidRDefault="00474DAE" w:rsidP="003E2D3A">
      <w:pPr>
        <w:pStyle w:val="ListParagraph"/>
        <w:numPr>
          <w:ilvl w:val="0"/>
          <w:numId w:val="3"/>
        </w:numPr>
      </w:pPr>
      <w:r>
        <w:t>P vs NP</w:t>
      </w:r>
    </w:p>
    <w:p w14:paraId="4212650D" w14:textId="0E924963" w:rsidR="002E25B7" w:rsidRDefault="002E25B7" w:rsidP="003E2D3A">
      <w:pPr>
        <w:pStyle w:val="ListParagraph"/>
        <w:numPr>
          <w:ilvl w:val="0"/>
          <w:numId w:val="3"/>
        </w:numPr>
      </w:pPr>
      <w:r>
        <w:lastRenderedPageBreak/>
        <w:t>GA vs GP: advantages, disadvantages, what exists already</w:t>
      </w:r>
    </w:p>
    <w:p w14:paraId="1D16133D" w14:textId="7B135BE9" w:rsidR="001B7A56" w:rsidRDefault="001B7A56" w:rsidP="003E2D3A">
      <w:pPr>
        <w:pStyle w:val="ListParagraph"/>
        <w:numPr>
          <w:ilvl w:val="0"/>
          <w:numId w:val="3"/>
        </w:numPr>
      </w:pPr>
      <w:r>
        <w:t>Mathematical Series – fundamental and total solutions for n</w:t>
      </w:r>
    </w:p>
    <w:p w14:paraId="6CA06E13" w14:textId="72CC0769" w:rsidR="002E25B7" w:rsidRDefault="002E25B7" w:rsidP="002E25B7"/>
    <w:p w14:paraId="18454148" w14:textId="6B923C57" w:rsidR="007B3119" w:rsidRDefault="007B3119" w:rsidP="007B3119">
      <w:pPr>
        <w:pStyle w:val="Heading1"/>
      </w:pPr>
      <w:r>
        <w:t>Proposed solution(s)</w:t>
      </w:r>
    </w:p>
    <w:p w14:paraId="6421C5EC" w14:textId="00F74449" w:rsidR="007B3119" w:rsidRDefault="007B3119" w:rsidP="003E2D3A">
      <w:pPr>
        <w:pStyle w:val="ListParagraph"/>
        <w:numPr>
          <w:ilvl w:val="0"/>
          <w:numId w:val="14"/>
        </w:numPr>
      </w:pPr>
      <w:r>
        <w:t>Proposed solutions</w:t>
      </w:r>
    </w:p>
    <w:p w14:paraId="29035B4B" w14:textId="54DD6E80" w:rsidR="007B3119" w:rsidRDefault="007B3119" w:rsidP="003E2D3A">
      <w:pPr>
        <w:pStyle w:val="ListParagraph"/>
        <w:numPr>
          <w:ilvl w:val="0"/>
          <w:numId w:val="14"/>
        </w:numPr>
      </w:pPr>
      <w:r>
        <w:t>Methodology</w:t>
      </w:r>
    </w:p>
    <w:p w14:paraId="186D44EA" w14:textId="58909FF9" w:rsidR="007B3119" w:rsidRPr="007B3119" w:rsidRDefault="007B3119" w:rsidP="003E2D3A">
      <w:pPr>
        <w:pStyle w:val="ListParagraph"/>
        <w:numPr>
          <w:ilvl w:val="0"/>
          <w:numId w:val="14"/>
        </w:numPr>
      </w:pPr>
      <w:r>
        <w:t>Experimental design</w:t>
      </w:r>
    </w:p>
    <w:p w14:paraId="332D892A" w14:textId="73D7BBC5" w:rsidR="00E62ED2" w:rsidRDefault="00E62ED2" w:rsidP="007B3119">
      <w:pPr>
        <w:pStyle w:val="Heading2"/>
      </w:pPr>
      <w:r>
        <w:t>Genetic Algorithm Solutions</w:t>
      </w:r>
    </w:p>
    <w:p w14:paraId="7B0FDC2C" w14:textId="358B516A" w:rsidR="00E62ED2" w:rsidRDefault="00E62ED2" w:rsidP="003E2D3A">
      <w:pPr>
        <w:pStyle w:val="ListParagraph"/>
        <w:numPr>
          <w:ilvl w:val="0"/>
          <w:numId w:val="10"/>
        </w:numPr>
      </w:pPr>
      <w:r>
        <w:t>Overview of GAs</w:t>
      </w:r>
    </w:p>
    <w:p w14:paraId="364B5BE5" w14:textId="07A32CE4" w:rsidR="00E62ED2" w:rsidRDefault="00E62ED2" w:rsidP="003E2D3A">
      <w:pPr>
        <w:pStyle w:val="ListParagraph"/>
        <w:numPr>
          <w:ilvl w:val="0"/>
          <w:numId w:val="10"/>
        </w:numPr>
      </w:pPr>
      <w:r>
        <w:t>Cover significant GA n-Queen solutions</w:t>
      </w:r>
      <w:r>
        <w:br/>
        <w:t>pros / cons</w:t>
      </w:r>
    </w:p>
    <w:p w14:paraId="19FDE95E" w14:textId="0D994FD8" w:rsidR="009E27E4" w:rsidRDefault="009E27E4" w:rsidP="003E2D3A">
      <w:pPr>
        <w:pStyle w:val="ListParagraph"/>
        <w:numPr>
          <w:ilvl w:val="0"/>
          <w:numId w:val="10"/>
        </w:numPr>
      </w:pPr>
      <w:r>
        <w:t>Steps taken to model and implement</w:t>
      </w:r>
    </w:p>
    <w:p w14:paraId="735F36BD" w14:textId="77777777" w:rsidR="00E62ED2" w:rsidRDefault="00E62ED2" w:rsidP="00E62ED2"/>
    <w:p w14:paraId="78A2102C" w14:textId="0A01C08A" w:rsidR="00E62ED2" w:rsidRDefault="00E62ED2" w:rsidP="007B3119">
      <w:pPr>
        <w:pStyle w:val="Heading2"/>
      </w:pPr>
      <w:r>
        <w:t xml:space="preserve">Genetic </w:t>
      </w:r>
      <w:r>
        <w:t>Programming</w:t>
      </w:r>
      <w:r>
        <w:t xml:space="preserve"> Solutions</w:t>
      </w:r>
    </w:p>
    <w:p w14:paraId="7C5353A7" w14:textId="50FB0D25" w:rsidR="00E62ED2" w:rsidRDefault="00E62ED2" w:rsidP="003E2D3A">
      <w:pPr>
        <w:pStyle w:val="ListParagraph"/>
        <w:numPr>
          <w:ilvl w:val="0"/>
          <w:numId w:val="10"/>
        </w:numPr>
      </w:pPr>
      <w:r>
        <w:t>Overview of G</w:t>
      </w:r>
      <w:r>
        <w:t>P</w:t>
      </w:r>
      <w:r>
        <w:t>s</w:t>
      </w:r>
    </w:p>
    <w:p w14:paraId="23BD2E9F" w14:textId="55CFB780" w:rsidR="00E62ED2" w:rsidRDefault="00E62ED2" w:rsidP="003E2D3A">
      <w:pPr>
        <w:pStyle w:val="ListParagraph"/>
        <w:numPr>
          <w:ilvl w:val="0"/>
          <w:numId w:val="10"/>
        </w:numPr>
      </w:pPr>
      <w:r>
        <w:t>Cover significant G</w:t>
      </w:r>
      <w:r>
        <w:t>P</w:t>
      </w:r>
      <w:r>
        <w:t xml:space="preserve"> n-Queen solutions</w:t>
      </w:r>
      <w:r>
        <w:br/>
        <w:t>pros / cons</w:t>
      </w:r>
    </w:p>
    <w:p w14:paraId="1CBF7ED9" w14:textId="672A25FC" w:rsidR="00E62ED2" w:rsidRDefault="00E62ED2" w:rsidP="003E2D3A">
      <w:pPr>
        <w:pStyle w:val="ListParagraph"/>
        <w:numPr>
          <w:ilvl w:val="0"/>
          <w:numId w:val="10"/>
        </w:numPr>
      </w:pPr>
      <w:r>
        <w:t>Evolve either mathematical equation or a computer program</w:t>
      </w:r>
      <w:r>
        <w:br/>
        <w:t>Which and why</w:t>
      </w:r>
      <w:r w:rsidR="00DE7C6A">
        <w:t xml:space="preserve"> – new ideas</w:t>
      </w:r>
    </w:p>
    <w:p w14:paraId="30315993" w14:textId="1027F44C" w:rsidR="00E62ED2" w:rsidRDefault="00E62ED2" w:rsidP="003E2D3A">
      <w:pPr>
        <w:pStyle w:val="ListParagraph"/>
        <w:numPr>
          <w:ilvl w:val="0"/>
          <w:numId w:val="10"/>
        </w:numPr>
      </w:pPr>
      <w:r>
        <w:t>Mathematical series equations / theory</w:t>
      </w:r>
      <w:r>
        <w:br/>
        <w:t xml:space="preserve">Can these be used as the basis </w:t>
      </w:r>
      <w:r w:rsidR="00DE7C6A">
        <w:t>to</w:t>
      </w:r>
      <w:r>
        <w:t xml:space="preserve"> narrow down the problem</w:t>
      </w:r>
    </w:p>
    <w:p w14:paraId="799A2024" w14:textId="77777777" w:rsidR="009E27E4" w:rsidRDefault="009E27E4" w:rsidP="003E2D3A">
      <w:pPr>
        <w:pStyle w:val="ListParagraph"/>
        <w:numPr>
          <w:ilvl w:val="0"/>
          <w:numId w:val="10"/>
        </w:numPr>
      </w:pPr>
      <w:r>
        <w:t>Steps taken to model and implement</w:t>
      </w:r>
    </w:p>
    <w:p w14:paraId="503F0347" w14:textId="77777777" w:rsidR="009E27E4" w:rsidRDefault="009E27E4" w:rsidP="006268EE"/>
    <w:p w14:paraId="65E1C64B" w14:textId="28D00AE7" w:rsidR="006268EE" w:rsidRDefault="006268EE" w:rsidP="007B3119">
      <w:pPr>
        <w:pStyle w:val="Heading2"/>
      </w:pPr>
      <w:r>
        <w:t>ACO</w:t>
      </w:r>
      <w:r>
        <w:t xml:space="preserve"> Solutions</w:t>
      </w:r>
    </w:p>
    <w:p w14:paraId="21812AA0" w14:textId="5BF76E27" w:rsidR="006268EE" w:rsidRDefault="006268EE" w:rsidP="003E2D3A">
      <w:pPr>
        <w:pStyle w:val="ListParagraph"/>
        <w:numPr>
          <w:ilvl w:val="0"/>
          <w:numId w:val="10"/>
        </w:numPr>
      </w:pPr>
      <w:r>
        <w:t xml:space="preserve">Overview of </w:t>
      </w:r>
      <w:r>
        <w:t>ACO</w:t>
      </w:r>
      <w:r>
        <w:t>s</w:t>
      </w:r>
    </w:p>
    <w:p w14:paraId="734D0DDE" w14:textId="36BFAB37" w:rsidR="006268EE" w:rsidRDefault="006268EE" w:rsidP="003E2D3A">
      <w:pPr>
        <w:pStyle w:val="ListParagraph"/>
        <w:numPr>
          <w:ilvl w:val="0"/>
          <w:numId w:val="10"/>
        </w:numPr>
      </w:pPr>
      <w:r>
        <w:t xml:space="preserve">Cover significant </w:t>
      </w:r>
      <w:r>
        <w:t>ACO</w:t>
      </w:r>
      <w:r>
        <w:t xml:space="preserve"> n-Queen solutions</w:t>
      </w:r>
      <w:r>
        <w:br/>
        <w:t>pros / cons</w:t>
      </w:r>
    </w:p>
    <w:p w14:paraId="1C6D9FF3" w14:textId="77777777" w:rsidR="009E27E4" w:rsidRDefault="009E27E4" w:rsidP="003E2D3A">
      <w:pPr>
        <w:pStyle w:val="ListParagraph"/>
        <w:numPr>
          <w:ilvl w:val="0"/>
          <w:numId w:val="10"/>
        </w:numPr>
      </w:pPr>
      <w:r>
        <w:t>Steps taken to model and implement</w:t>
      </w:r>
    </w:p>
    <w:p w14:paraId="31F7B750" w14:textId="5452EB23" w:rsidR="00E62ED2" w:rsidRDefault="00817113" w:rsidP="007B3119">
      <w:pPr>
        <w:pStyle w:val="Heading2"/>
      </w:pPr>
      <w:r>
        <w:t>GA/GP</w:t>
      </w:r>
      <w:r w:rsidR="00DE7C6A">
        <w:t xml:space="preserve"> Implementation</w:t>
      </w:r>
    </w:p>
    <w:p w14:paraId="05F9944A" w14:textId="16E11820" w:rsidR="00DE7C6A" w:rsidRDefault="00DE7C6A" w:rsidP="003E2D3A">
      <w:pPr>
        <w:pStyle w:val="ListParagraph"/>
        <w:numPr>
          <w:ilvl w:val="0"/>
          <w:numId w:val="11"/>
        </w:numPr>
      </w:pPr>
      <w:r>
        <w:t>How the solutions were implemented</w:t>
      </w:r>
    </w:p>
    <w:p w14:paraId="546740B1" w14:textId="1D8CF268" w:rsidR="00DE7C6A" w:rsidRDefault="00DE7C6A" w:rsidP="003E2D3A">
      <w:pPr>
        <w:pStyle w:val="ListParagraph"/>
        <w:numPr>
          <w:ilvl w:val="0"/>
          <w:numId w:val="11"/>
        </w:numPr>
      </w:pPr>
      <w:r>
        <w:t>Describe process</w:t>
      </w:r>
    </w:p>
    <w:p w14:paraId="433C47A3" w14:textId="5DC9019B" w:rsidR="00DE7C6A" w:rsidRDefault="00DE7C6A" w:rsidP="003E2D3A">
      <w:pPr>
        <w:pStyle w:val="ListParagraph"/>
        <w:numPr>
          <w:ilvl w:val="0"/>
          <w:numId w:val="11"/>
        </w:numPr>
      </w:pPr>
      <w:r>
        <w:t>Difficulties</w:t>
      </w:r>
    </w:p>
    <w:p w14:paraId="034F8263" w14:textId="17264B85" w:rsidR="00DE7C6A" w:rsidRDefault="00DE7C6A" w:rsidP="003E2D3A">
      <w:pPr>
        <w:pStyle w:val="ListParagraph"/>
        <w:numPr>
          <w:ilvl w:val="0"/>
          <w:numId w:val="11"/>
        </w:numPr>
      </w:pPr>
      <w:r>
        <w:t>Tuning</w:t>
      </w:r>
    </w:p>
    <w:p w14:paraId="332BF52C" w14:textId="400FFE25" w:rsidR="009C0B86" w:rsidRDefault="009C0B86" w:rsidP="003E2D3A">
      <w:pPr>
        <w:pStyle w:val="ListParagraph"/>
        <w:numPr>
          <w:ilvl w:val="0"/>
          <w:numId w:val="11"/>
        </w:numPr>
      </w:pPr>
      <w:r>
        <w:t>Testing</w:t>
      </w:r>
    </w:p>
    <w:p w14:paraId="3AC8E556" w14:textId="79E68744" w:rsidR="009C0B86" w:rsidRDefault="009C0B86" w:rsidP="007B3119">
      <w:pPr>
        <w:pStyle w:val="Heading2"/>
      </w:pPr>
      <w:r>
        <w:t>ACO Implementation</w:t>
      </w:r>
    </w:p>
    <w:p w14:paraId="3B897951" w14:textId="77777777" w:rsidR="009C0B86" w:rsidRDefault="009C0B86" w:rsidP="003E2D3A">
      <w:pPr>
        <w:pStyle w:val="ListParagraph"/>
        <w:numPr>
          <w:ilvl w:val="0"/>
          <w:numId w:val="11"/>
        </w:numPr>
      </w:pPr>
      <w:r>
        <w:t>How the solutions were implemented</w:t>
      </w:r>
    </w:p>
    <w:p w14:paraId="23FFDC50" w14:textId="77777777" w:rsidR="009C0B86" w:rsidRDefault="009C0B86" w:rsidP="003E2D3A">
      <w:pPr>
        <w:pStyle w:val="ListParagraph"/>
        <w:numPr>
          <w:ilvl w:val="0"/>
          <w:numId w:val="11"/>
        </w:numPr>
      </w:pPr>
      <w:r>
        <w:t>Describe process</w:t>
      </w:r>
    </w:p>
    <w:p w14:paraId="29B3B245" w14:textId="77777777" w:rsidR="009C0B86" w:rsidRDefault="009C0B86" w:rsidP="003E2D3A">
      <w:pPr>
        <w:pStyle w:val="ListParagraph"/>
        <w:numPr>
          <w:ilvl w:val="0"/>
          <w:numId w:val="11"/>
        </w:numPr>
      </w:pPr>
      <w:r>
        <w:t>Difficulties</w:t>
      </w:r>
    </w:p>
    <w:p w14:paraId="6DCAC64C" w14:textId="4095951A" w:rsidR="009C0B86" w:rsidRDefault="009C0B86" w:rsidP="003E2D3A">
      <w:pPr>
        <w:pStyle w:val="ListParagraph"/>
        <w:numPr>
          <w:ilvl w:val="0"/>
          <w:numId w:val="11"/>
        </w:numPr>
      </w:pPr>
      <w:r>
        <w:t>Tuning</w:t>
      </w:r>
    </w:p>
    <w:p w14:paraId="4585E11C" w14:textId="78D94A1C" w:rsidR="009C0B86" w:rsidRDefault="009C0B86" w:rsidP="003E2D3A">
      <w:pPr>
        <w:pStyle w:val="ListParagraph"/>
        <w:numPr>
          <w:ilvl w:val="0"/>
          <w:numId w:val="11"/>
        </w:numPr>
      </w:pPr>
      <w:r>
        <w:t>Testing</w:t>
      </w:r>
    </w:p>
    <w:p w14:paraId="4B3D9AF7" w14:textId="2C9AE8E0" w:rsidR="009C0B86" w:rsidRDefault="009C0B86" w:rsidP="009C0B86">
      <w:pPr>
        <w:pStyle w:val="Heading1"/>
      </w:pPr>
      <w:r>
        <w:t>Testing</w:t>
      </w:r>
    </w:p>
    <w:p w14:paraId="3F560413" w14:textId="77777777" w:rsidR="007B3119" w:rsidRDefault="007B3119" w:rsidP="003E2D3A">
      <w:pPr>
        <w:pStyle w:val="ListParagraph"/>
        <w:numPr>
          <w:ilvl w:val="0"/>
          <w:numId w:val="12"/>
        </w:numPr>
      </w:pPr>
      <w:r>
        <w:t>Data collection</w:t>
      </w:r>
    </w:p>
    <w:p w14:paraId="36745DEC" w14:textId="77777777" w:rsidR="007B3119" w:rsidRDefault="007B3119" w:rsidP="003E2D3A">
      <w:pPr>
        <w:pStyle w:val="ListParagraph"/>
        <w:numPr>
          <w:ilvl w:val="0"/>
          <w:numId w:val="12"/>
        </w:numPr>
      </w:pPr>
      <w:r>
        <w:t>Experimental results</w:t>
      </w:r>
      <w:r>
        <w:t xml:space="preserve"> </w:t>
      </w:r>
    </w:p>
    <w:p w14:paraId="4DE4A5F4" w14:textId="44817BBA" w:rsidR="009C0B86" w:rsidRDefault="009C0B86" w:rsidP="003E2D3A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Test process</w:t>
      </w:r>
    </w:p>
    <w:p w14:paraId="0493BD07" w14:textId="099151AE" w:rsidR="009C0B86" w:rsidRDefault="009C0B86" w:rsidP="003E2D3A">
      <w:pPr>
        <w:pStyle w:val="ListParagraph"/>
        <w:numPr>
          <w:ilvl w:val="0"/>
          <w:numId w:val="12"/>
        </w:numPr>
      </w:pPr>
      <w:r>
        <w:t>Pass criteria</w:t>
      </w:r>
    </w:p>
    <w:p w14:paraId="26F7248E" w14:textId="451E4565" w:rsidR="009C0B86" w:rsidRDefault="009C0B86" w:rsidP="003E2D3A">
      <w:pPr>
        <w:pStyle w:val="ListParagraph"/>
        <w:numPr>
          <w:ilvl w:val="0"/>
          <w:numId w:val="12"/>
        </w:numPr>
      </w:pPr>
      <w:r>
        <w:t>Test hardware</w:t>
      </w:r>
    </w:p>
    <w:p w14:paraId="3559115A" w14:textId="69CBD6D4" w:rsidR="009C0B86" w:rsidRDefault="009C0B86" w:rsidP="003E2D3A">
      <w:pPr>
        <w:pStyle w:val="ListParagraph"/>
        <w:numPr>
          <w:ilvl w:val="0"/>
          <w:numId w:val="12"/>
        </w:numPr>
      </w:pPr>
      <w:r>
        <w:t>Results table</w:t>
      </w:r>
    </w:p>
    <w:p w14:paraId="4BFD7428" w14:textId="0DE57647" w:rsidR="000D4F5A" w:rsidRDefault="000D4F5A" w:rsidP="003E2D3A">
      <w:pPr>
        <w:pStyle w:val="ListParagraph"/>
        <w:numPr>
          <w:ilvl w:val="0"/>
          <w:numId w:val="12"/>
        </w:numPr>
      </w:pPr>
      <w:r>
        <w:t>Test Coverage</w:t>
      </w:r>
    </w:p>
    <w:p w14:paraId="20D24C1B" w14:textId="77777777" w:rsidR="00474DAE" w:rsidRDefault="002E200A" w:rsidP="00474DAE">
      <w:pPr>
        <w:pStyle w:val="Heading1"/>
      </w:pPr>
      <w:r w:rsidRPr="00891BC9">
        <w:t>Conclusio</w:t>
      </w:r>
      <w:bookmarkStart w:id="1" w:name="_Ref503389958"/>
      <w:r w:rsidR="00474DAE">
        <w:t>n</w:t>
      </w:r>
    </w:p>
    <w:p w14:paraId="14E573D8" w14:textId="77777777" w:rsidR="00440AEC" w:rsidRPr="00440AEC" w:rsidRDefault="00440AEC" w:rsidP="00440AEC">
      <w:r w:rsidRPr="00440AEC">
        <w:rPr>
          <w:highlight w:val="yellow"/>
        </w:rPr>
        <w:t>(Does the conclusion follow logically from the previous sections?)</w:t>
      </w:r>
    </w:p>
    <w:p w14:paraId="7F6D9BDB" w14:textId="6666E82A" w:rsidR="00474DAE" w:rsidRDefault="00474DAE" w:rsidP="003E2D3A">
      <w:pPr>
        <w:pStyle w:val="ListParagraph"/>
        <w:numPr>
          <w:ilvl w:val="0"/>
          <w:numId w:val="5"/>
        </w:numPr>
      </w:pPr>
      <w:r>
        <w:t>Thoughts on results</w:t>
      </w:r>
    </w:p>
    <w:p w14:paraId="4E99471D" w14:textId="0BA7E06D" w:rsidR="00474DAE" w:rsidRDefault="00474DAE" w:rsidP="003E2D3A">
      <w:pPr>
        <w:pStyle w:val="ListParagraph"/>
        <w:numPr>
          <w:ilvl w:val="0"/>
          <w:numId w:val="5"/>
        </w:numPr>
      </w:pPr>
      <w:r>
        <w:t>Implications of results</w:t>
      </w:r>
    </w:p>
    <w:p w14:paraId="42597510" w14:textId="59FFE49A" w:rsidR="00474DAE" w:rsidRDefault="00474DAE" w:rsidP="003E2D3A">
      <w:pPr>
        <w:pStyle w:val="ListParagraph"/>
        <w:numPr>
          <w:ilvl w:val="0"/>
          <w:numId w:val="5"/>
        </w:numPr>
      </w:pPr>
      <w:r>
        <w:lastRenderedPageBreak/>
        <w:t>Did we achieve what we set out to do</w:t>
      </w:r>
    </w:p>
    <w:p w14:paraId="48F1DD6F" w14:textId="21DAB205" w:rsidR="00C9053B" w:rsidRDefault="00C9053B" w:rsidP="003E2D3A">
      <w:pPr>
        <w:pStyle w:val="ListParagraph"/>
        <w:numPr>
          <w:ilvl w:val="0"/>
          <w:numId w:val="5"/>
        </w:numPr>
      </w:pPr>
      <w:r>
        <w:t>Did we use the appropriate tools, platforms, programming language?</w:t>
      </w:r>
    </w:p>
    <w:p w14:paraId="65A913F4" w14:textId="3D435941" w:rsidR="00474DAE" w:rsidRDefault="00474DAE" w:rsidP="003E2D3A">
      <w:pPr>
        <w:pStyle w:val="ListParagraph"/>
        <w:numPr>
          <w:ilvl w:val="0"/>
          <w:numId w:val="5"/>
        </w:numPr>
      </w:pPr>
      <w:r>
        <w:t>Possible future work</w:t>
      </w:r>
    </w:p>
    <w:p w14:paraId="5BC3EE8D" w14:textId="2D7F0CBD" w:rsidR="00CB75C1" w:rsidRDefault="00CB75C1" w:rsidP="003E2D3A">
      <w:pPr>
        <w:pStyle w:val="ListParagraph"/>
        <w:numPr>
          <w:ilvl w:val="0"/>
          <w:numId w:val="5"/>
        </w:numPr>
      </w:pPr>
      <w:r>
        <w:t>Critical evaluation</w:t>
      </w:r>
    </w:p>
    <w:p w14:paraId="590C1592" w14:textId="6DCDC702" w:rsidR="00703BB8" w:rsidRDefault="00CB75C1" w:rsidP="003E2D3A">
      <w:pPr>
        <w:pStyle w:val="ListParagraph"/>
        <w:numPr>
          <w:ilvl w:val="0"/>
          <w:numId w:val="5"/>
        </w:numPr>
      </w:pPr>
      <w:r>
        <w:t>New ideas</w:t>
      </w:r>
    </w:p>
    <w:p w14:paraId="0A588487" w14:textId="659681D6" w:rsidR="00C9053B" w:rsidRDefault="00C9053B" w:rsidP="003E2D3A">
      <w:pPr>
        <w:pStyle w:val="ListParagraph"/>
        <w:numPr>
          <w:ilvl w:val="0"/>
          <w:numId w:val="5"/>
        </w:numPr>
      </w:pPr>
      <w:r>
        <w:t>Need to show:</w:t>
      </w:r>
      <w:r>
        <w:br/>
        <w:t>AI techniques applied to practical problems</w:t>
      </w:r>
      <w:r>
        <w:br/>
        <w:t>Recognise multi-disciplinary nature of AI and potential application areas</w:t>
      </w:r>
      <w:r>
        <w:br/>
        <w:t>Synthesised a solution to the problem</w:t>
      </w:r>
    </w:p>
    <w:p w14:paraId="552C2313" w14:textId="77777777" w:rsidR="00474DAE" w:rsidRDefault="00474DAE" w:rsidP="00474DAE"/>
    <w:p w14:paraId="226D6F13" w14:textId="2BD994BF" w:rsidR="00703BB8" w:rsidRPr="00474DAE" w:rsidRDefault="00703BB8" w:rsidP="00474DAE">
      <w:pPr>
        <w:sectPr w:rsidR="00703BB8" w:rsidRPr="00474DAE" w:rsidSect="00F1613B">
          <w:type w:val="continuous"/>
          <w:pgSz w:w="11906" w:h="16838"/>
          <w:pgMar w:top="720" w:right="720" w:bottom="720" w:left="720" w:header="0" w:footer="0" w:gutter="0"/>
          <w:cols w:space="720"/>
          <w:formProt w:val="0"/>
          <w:docGrid w:linePitch="360" w:charSpace="-6145"/>
        </w:sectPr>
      </w:pPr>
    </w:p>
    <w:p w14:paraId="7B9345DD" w14:textId="69FC2222" w:rsidR="009C0B86" w:rsidRDefault="009C0B86" w:rsidP="009C0B86">
      <w:pPr>
        <w:pStyle w:val="Heading1"/>
      </w:pPr>
      <w:r>
        <w:t>References</w:t>
      </w:r>
    </w:p>
    <w:p w14:paraId="08B6746E" w14:textId="01D96F04" w:rsidR="009C0B86" w:rsidRPr="009C0B86" w:rsidRDefault="009C0B86" w:rsidP="009C0B86">
      <w:r w:rsidRPr="009C0B86">
        <w:rPr>
          <w:highlight w:val="yellow"/>
        </w:rPr>
        <w:t>(I’ve been marking up my PDFs with the yellow highlighter, so I can go back and extract the interesting bits)</w:t>
      </w:r>
    </w:p>
    <w:p w14:paraId="5D358712" w14:textId="0FB225F5" w:rsidR="009C0B86" w:rsidRDefault="009C0B86" w:rsidP="003E2D3A">
      <w:pPr>
        <w:pStyle w:val="ListParagraph"/>
        <w:numPr>
          <w:ilvl w:val="0"/>
          <w:numId w:val="13"/>
        </w:numPr>
      </w:pPr>
      <w:r>
        <w:t>Need a well sized reference list</w:t>
      </w:r>
    </w:p>
    <w:p w14:paraId="523426B2" w14:textId="3329E9D3" w:rsidR="002C0B1F" w:rsidRPr="009C0B86" w:rsidRDefault="009C0B86" w:rsidP="003E2D3A">
      <w:pPr>
        <w:pStyle w:val="ListParagraph"/>
        <w:numPr>
          <w:ilvl w:val="0"/>
          <w:numId w:val="13"/>
        </w:numPr>
      </w:pPr>
      <w:r>
        <w:t>Lots of citations</w:t>
      </w:r>
    </w:p>
    <w:p w14:paraId="7386FE9F" w14:textId="1423BD39" w:rsidR="00F20C7A" w:rsidRDefault="00F20C7A" w:rsidP="00F20C7A">
      <w:pPr>
        <w:pStyle w:val="Heading1"/>
      </w:pPr>
      <w:bookmarkStart w:id="2" w:name="_Ref530650511"/>
      <w:r>
        <w:t>Appendix</w:t>
      </w:r>
      <w:bookmarkEnd w:id="1"/>
      <w:bookmarkEnd w:id="2"/>
    </w:p>
    <w:p w14:paraId="583AACFC" w14:textId="5DE713AA" w:rsidR="00474DAE" w:rsidRDefault="00474DAE" w:rsidP="003E2D3A">
      <w:pPr>
        <w:pStyle w:val="ListParagraph"/>
        <w:numPr>
          <w:ilvl w:val="0"/>
          <w:numId w:val="6"/>
        </w:numPr>
      </w:pPr>
      <w:r>
        <w:t>Anything we deem worthy of a place in the appendix</w:t>
      </w:r>
    </w:p>
    <w:p w14:paraId="11607967" w14:textId="3D1E2621" w:rsidR="00116D58" w:rsidRDefault="00116D58" w:rsidP="00116D58"/>
    <w:p w14:paraId="48A9A54B" w14:textId="2F36F7E7" w:rsidR="00116D58" w:rsidRDefault="00116D58" w:rsidP="00116D58"/>
    <w:p w14:paraId="6AD12199" w14:textId="7402CBC3" w:rsidR="00116D58" w:rsidRDefault="00116D58" w:rsidP="00116D58"/>
    <w:p w14:paraId="2A4FE84F" w14:textId="77777777" w:rsidR="00116D58" w:rsidRPr="00116D58" w:rsidRDefault="00116D58" w:rsidP="00116D58"/>
    <w:sectPr w:rsidR="00116D58" w:rsidRPr="00116D58" w:rsidSect="00CB6C63">
      <w:type w:val="continuous"/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DAD2F" w14:textId="77777777" w:rsidR="003E2D3A" w:rsidRDefault="003E2D3A" w:rsidP="0071046A">
      <w:r>
        <w:separator/>
      </w:r>
    </w:p>
  </w:endnote>
  <w:endnote w:type="continuationSeparator" w:id="0">
    <w:p w14:paraId="13DAE7EF" w14:textId="77777777" w:rsidR="003E2D3A" w:rsidRDefault="003E2D3A" w:rsidP="0071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2BE01" w14:textId="2A90E244" w:rsidR="0008267A" w:rsidRDefault="0008267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451735" wp14:editId="2A98AC1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326d4e3fa73b6a0a671c89fc" descr="{&quot;HashCode&quot;:183173299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85517F" w14:textId="474BBDEF" w:rsidR="0008267A" w:rsidRPr="0071046A" w:rsidRDefault="0008267A" w:rsidP="0071046A">
                          <w:pPr>
                            <w:jc w:val="center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451735" id="_x0000_t202" coordsize="21600,21600" o:spt="202" path="m,l,21600r21600,l21600,xe">
              <v:stroke joinstyle="miter"/>
              <v:path gradientshapeok="t" o:connecttype="rect"/>
            </v:shapetype>
            <v:shape id="MSIPCM326d4e3fa73b6a0a671c89fc" o:spid="_x0000_s1026" type="#_x0000_t202" alt="{&quot;HashCode&quot;:183173299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DCZydA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7085517F" w14:textId="474BBDEF" w:rsidR="0008267A" w:rsidRPr="0071046A" w:rsidRDefault="0008267A" w:rsidP="0071046A">
                    <w:pPr>
                      <w:jc w:val="center"/>
                      <w:rPr>
                        <w:rFonts w:ascii="Calibri" w:hAnsi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293C9" w14:textId="77777777" w:rsidR="003E2D3A" w:rsidRDefault="003E2D3A" w:rsidP="0071046A">
      <w:r>
        <w:separator/>
      </w:r>
    </w:p>
  </w:footnote>
  <w:footnote w:type="continuationSeparator" w:id="0">
    <w:p w14:paraId="7302D563" w14:textId="77777777" w:rsidR="003E2D3A" w:rsidRDefault="003E2D3A" w:rsidP="007104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20F4"/>
    <w:multiLevelType w:val="hybridMultilevel"/>
    <w:tmpl w:val="F5185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04BC"/>
    <w:multiLevelType w:val="hybridMultilevel"/>
    <w:tmpl w:val="8BD844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6958"/>
    <w:multiLevelType w:val="hybridMultilevel"/>
    <w:tmpl w:val="29CCE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26E69"/>
    <w:multiLevelType w:val="hybridMultilevel"/>
    <w:tmpl w:val="E2300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5202A"/>
    <w:multiLevelType w:val="hybridMultilevel"/>
    <w:tmpl w:val="3E6E4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B7818"/>
    <w:multiLevelType w:val="hybridMultilevel"/>
    <w:tmpl w:val="FA3EA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C30D9"/>
    <w:multiLevelType w:val="hybridMultilevel"/>
    <w:tmpl w:val="6EA66CF6"/>
    <w:lvl w:ilvl="0" w:tplc="9F060F3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06324"/>
    <w:multiLevelType w:val="hybridMultilevel"/>
    <w:tmpl w:val="3C14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773AB"/>
    <w:multiLevelType w:val="hybridMultilevel"/>
    <w:tmpl w:val="4A82D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1DA3"/>
    <w:multiLevelType w:val="hybridMultilevel"/>
    <w:tmpl w:val="5FD4A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95730"/>
    <w:multiLevelType w:val="hybridMultilevel"/>
    <w:tmpl w:val="20C45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E610D"/>
    <w:multiLevelType w:val="hybridMultilevel"/>
    <w:tmpl w:val="1472A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A2FAD"/>
    <w:multiLevelType w:val="hybridMultilevel"/>
    <w:tmpl w:val="5CF6B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12D63"/>
    <w:multiLevelType w:val="hybridMultilevel"/>
    <w:tmpl w:val="B5201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CE0"/>
    <w:rsid w:val="0000093C"/>
    <w:rsid w:val="0000204F"/>
    <w:rsid w:val="00002991"/>
    <w:rsid w:val="00003DBB"/>
    <w:rsid w:val="000062E3"/>
    <w:rsid w:val="00007F27"/>
    <w:rsid w:val="00010E7F"/>
    <w:rsid w:val="000116C0"/>
    <w:rsid w:val="000125BD"/>
    <w:rsid w:val="00012DA4"/>
    <w:rsid w:val="0001320B"/>
    <w:rsid w:val="00014709"/>
    <w:rsid w:val="00022372"/>
    <w:rsid w:val="00025011"/>
    <w:rsid w:val="00025173"/>
    <w:rsid w:val="00030354"/>
    <w:rsid w:val="00032D55"/>
    <w:rsid w:val="000342A6"/>
    <w:rsid w:val="00036EFF"/>
    <w:rsid w:val="00042B71"/>
    <w:rsid w:val="00043792"/>
    <w:rsid w:val="00045F28"/>
    <w:rsid w:val="000468B8"/>
    <w:rsid w:val="000474B3"/>
    <w:rsid w:val="000523A7"/>
    <w:rsid w:val="00052608"/>
    <w:rsid w:val="000545D6"/>
    <w:rsid w:val="00054FBC"/>
    <w:rsid w:val="00056D14"/>
    <w:rsid w:val="00057D67"/>
    <w:rsid w:val="00057F7B"/>
    <w:rsid w:val="00061408"/>
    <w:rsid w:val="000632D2"/>
    <w:rsid w:val="00064A9B"/>
    <w:rsid w:val="0006584F"/>
    <w:rsid w:val="000665FC"/>
    <w:rsid w:val="00066682"/>
    <w:rsid w:val="0006692A"/>
    <w:rsid w:val="00071959"/>
    <w:rsid w:val="00071D3A"/>
    <w:rsid w:val="000769E1"/>
    <w:rsid w:val="00080721"/>
    <w:rsid w:val="00080F2E"/>
    <w:rsid w:val="0008267A"/>
    <w:rsid w:val="000839A4"/>
    <w:rsid w:val="00087500"/>
    <w:rsid w:val="00090C9E"/>
    <w:rsid w:val="00095519"/>
    <w:rsid w:val="00095F0B"/>
    <w:rsid w:val="00096AAD"/>
    <w:rsid w:val="00096B99"/>
    <w:rsid w:val="00097386"/>
    <w:rsid w:val="0009753C"/>
    <w:rsid w:val="000A7EA2"/>
    <w:rsid w:val="000B14E3"/>
    <w:rsid w:val="000B48B5"/>
    <w:rsid w:val="000C4B30"/>
    <w:rsid w:val="000C5098"/>
    <w:rsid w:val="000C625C"/>
    <w:rsid w:val="000D420D"/>
    <w:rsid w:val="000D4F5A"/>
    <w:rsid w:val="000E0A9D"/>
    <w:rsid w:val="000E0AA6"/>
    <w:rsid w:val="000E2EBF"/>
    <w:rsid w:val="000E3BB3"/>
    <w:rsid w:val="000E5659"/>
    <w:rsid w:val="000E60FE"/>
    <w:rsid w:val="000E6C4E"/>
    <w:rsid w:val="000E6F57"/>
    <w:rsid w:val="000F10EE"/>
    <w:rsid w:val="000F257F"/>
    <w:rsid w:val="000F4DBC"/>
    <w:rsid w:val="000F4E61"/>
    <w:rsid w:val="000F505D"/>
    <w:rsid w:val="000F7030"/>
    <w:rsid w:val="001001F0"/>
    <w:rsid w:val="001027DA"/>
    <w:rsid w:val="00102B2E"/>
    <w:rsid w:val="00103098"/>
    <w:rsid w:val="00104CDE"/>
    <w:rsid w:val="00107A38"/>
    <w:rsid w:val="00115F72"/>
    <w:rsid w:val="00116D58"/>
    <w:rsid w:val="00121C96"/>
    <w:rsid w:val="00121CF2"/>
    <w:rsid w:val="00121D34"/>
    <w:rsid w:val="001242D9"/>
    <w:rsid w:val="0012452F"/>
    <w:rsid w:val="00125278"/>
    <w:rsid w:val="00133C28"/>
    <w:rsid w:val="001342F4"/>
    <w:rsid w:val="001410A8"/>
    <w:rsid w:val="00141D1A"/>
    <w:rsid w:val="00141D1D"/>
    <w:rsid w:val="001442F1"/>
    <w:rsid w:val="001469C0"/>
    <w:rsid w:val="001478D1"/>
    <w:rsid w:val="001533E7"/>
    <w:rsid w:val="001558B9"/>
    <w:rsid w:val="0015654E"/>
    <w:rsid w:val="001566A8"/>
    <w:rsid w:val="0015719D"/>
    <w:rsid w:val="001600D1"/>
    <w:rsid w:val="001605F4"/>
    <w:rsid w:val="00161A5A"/>
    <w:rsid w:val="001621B7"/>
    <w:rsid w:val="0016402F"/>
    <w:rsid w:val="0016539E"/>
    <w:rsid w:val="001676E7"/>
    <w:rsid w:val="00170988"/>
    <w:rsid w:val="00175490"/>
    <w:rsid w:val="001778C2"/>
    <w:rsid w:val="00180EE5"/>
    <w:rsid w:val="001823E6"/>
    <w:rsid w:val="00187140"/>
    <w:rsid w:val="001A0CC7"/>
    <w:rsid w:val="001A1721"/>
    <w:rsid w:val="001A241B"/>
    <w:rsid w:val="001A2910"/>
    <w:rsid w:val="001A4525"/>
    <w:rsid w:val="001A4E0A"/>
    <w:rsid w:val="001A674A"/>
    <w:rsid w:val="001A74DB"/>
    <w:rsid w:val="001B0360"/>
    <w:rsid w:val="001B07AE"/>
    <w:rsid w:val="001B07F0"/>
    <w:rsid w:val="001B3EBB"/>
    <w:rsid w:val="001B46FC"/>
    <w:rsid w:val="001B5C62"/>
    <w:rsid w:val="001B6D70"/>
    <w:rsid w:val="001B73A5"/>
    <w:rsid w:val="001B7A56"/>
    <w:rsid w:val="001C05BA"/>
    <w:rsid w:val="001C0F7A"/>
    <w:rsid w:val="001C2498"/>
    <w:rsid w:val="001C714C"/>
    <w:rsid w:val="001D0E5F"/>
    <w:rsid w:val="001D2BEE"/>
    <w:rsid w:val="001D2FC4"/>
    <w:rsid w:val="001D585A"/>
    <w:rsid w:val="001D59DD"/>
    <w:rsid w:val="001D5AA6"/>
    <w:rsid w:val="001D5AEF"/>
    <w:rsid w:val="001D5EAD"/>
    <w:rsid w:val="001D659B"/>
    <w:rsid w:val="001D68CC"/>
    <w:rsid w:val="001D6F46"/>
    <w:rsid w:val="001D7230"/>
    <w:rsid w:val="001E01FA"/>
    <w:rsid w:val="001E1B28"/>
    <w:rsid w:val="001E3F77"/>
    <w:rsid w:val="001E5FD1"/>
    <w:rsid w:val="001E704F"/>
    <w:rsid w:val="001E7AB8"/>
    <w:rsid w:val="001F0803"/>
    <w:rsid w:val="001F2AFE"/>
    <w:rsid w:val="001F5F94"/>
    <w:rsid w:val="001F6AB0"/>
    <w:rsid w:val="002017A5"/>
    <w:rsid w:val="00201841"/>
    <w:rsid w:val="00201D5E"/>
    <w:rsid w:val="00203435"/>
    <w:rsid w:val="002034C1"/>
    <w:rsid w:val="002048A2"/>
    <w:rsid w:val="00204DBF"/>
    <w:rsid w:val="00205EDC"/>
    <w:rsid w:val="002060A2"/>
    <w:rsid w:val="00207E4F"/>
    <w:rsid w:val="0021152E"/>
    <w:rsid w:val="00214863"/>
    <w:rsid w:val="00214A88"/>
    <w:rsid w:val="00215C1B"/>
    <w:rsid w:val="00216DC6"/>
    <w:rsid w:val="00217CA2"/>
    <w:rsid w:val="0022167B"/>
    <w:rsid w:val="002216C0"/>
    <w:rsid w:val="002223FA"/>
    <w:rsid w:val="002275CF"/>
    <w:rsid w:val="00227BE3"/>
    <w:rsid w:val="0023113F"/>
    <w:rsid w:val="002315B5"/>
    <w:rsid w:val="00231C15"/>
    <w:rsid w:val="002320AF"/>
    <w:rsid w:val="00232A54"/>
    <w:rsid w:val="00232E74"/>
    <w:rsid w:val="00233676"/>
    <w:rsid w:val="00233E7B"/>
    <w:rsid w:val="00235463"/>
    <w:rsid w:val="002379B5"/>
    <w:rsid w:val="002379C0"/>
    <w:rsid w:val="0024278E"/>
    <w:rsid w:val="002429E4"/>
    <w:rsid w:val="00243BCB"/>
    <w:rsid w:val="00246851"/>
    <w:rsid w:val="0024714F"/>
    <w:rsid w:val="00250F79"/>
    <w:rsid w:val="00255080"/>
    <w:rsid w:val="00255384"/>
    <w:rsid w:val="002558C5"/>
    <w:rsid w:val="00255A49"/>
    <w:rsid w:val="002578E9"/>
    <w:rsid w:val="00260144"/>
    <w:rsid w:val="0026253E"/>
    <w:rsid w:val="00262A63"/>
    <w:rsid w:val="00263A7B"/>
    <w:rsid w:val="00266D2D"/>
    <w:rsid w:val="0026775D"/>
    <w:rsid w:val="00270010"/>
    <w:rsid w:val="00270E70"/>
    <w:rsid w:val="002739B1"/>
    <w:rsid w:val="0027553D"/>
    <w:rsid w:val="00276C87"/>
    <w:rsid w:val="002809F9"/>
    <w:rsid w:val="002847A8"/>
    <w:rsid w:val="00284F31"/>
    <w:rsid w:val="00291331"/>
    <w:rsid w:val="00293F15"/>
    <w:rsid w:val="00297A2E"/>
    <w:rsid w:val="00297F9C"/>
    <w:rsid w:val="002A36FA"/>
    <w:rsid w:val="002A3889"/>
    <w:rsid w:val="002A69E4"/>
    <w:rsid w:val="002B30F5"/>
    <w:rsid w:val="002B4E0D"/>
    <w:rsid w:val="002B681D"/>
    <w:rsid w:val="002B6BC8"/>
    <w:rsid w:val="002B74E6"/>
    <w:rsid w:val="002B7A14"/>
    <w:rsid w:val="002C0B1F"/>
    <w:rsid w:val="002C12A6"/>
    <w:rsid w:val="002C1DC4"/>
    <w:rsid w:val="002C26CE"/>
    <w:rsid w:val="002C30D3"/>
    <w:rsid w:val="002C4A3C"/>
    <w:rsid w:val="002D2993"/>
    <w:rsid w:val="002D7876"/>
    <w:rsid w:val="002E200A"/>
    <w:rsid w:val="002E25B7"/>
    <w:rsid w:val="002E4BBB"/>
    <w:rsid w:val="002F01EC"/>
    <w:rsid w:val="002F0A9D"/>
    <w:rsid w:val="002F38F9"/>
    <w:rsid w:val="002F44EC"/>
    <w:rsid w:val="002F60F3"/>
    <w:rsid w:val="002F66EE"/>
    <w:rsid w:val="002F79D6"/>
    <w:rsid w:val="00301BEE"/>
    <w:rsid w:val="00303BDA"/>
    <w:rsid w:val="003103CA"/>
    <w:rsid w:val="003115F3"/>
    <w:rsid w:val="003129B4"/>
    <w:rsid w:val="00320303"/>
    <w:rsid w:val="003206EA"/>
    <w:rsid w:val="003226F6"/>
    <w:rsid w:val="003234C6"/>
    <w:rsid w:val="0032406A"/>
    <w:rsid w:val="003245E0"/>
    <w:rsid w:val="003259EB"/>
    <w:rsid w:val="00326C8A"/>
    <w:rsid w:val="00327910"/>
    <w:rsid w:val="00330837"/>
    <w:rsid w:val="003322AD"/>
    <w:rsid w:val="00335518"/>
    <w:rsid w:val="00337299"/>
    <w:rsid w:val="00340E30"/>
    <w:rsid w:val="00342B0D"/>
    <w:rsid w:val="00344E16"/>
    <w:rsid w:val="0034616A"/>
    <w:rsid w:val="00346EE8"/>
    <w:rsid w:val="00350D8C"/>
    <w:rsid w:val="0035268A"/>
    <w:rsid w:val="003536C8"/>
    <w:rsid w:val="00353B88"/>
    <w:rsid w:val="00354562"/>
    <w:rsid w:val="00354960"/>
    <w:rsid w:val="00355280"/>
    <w:rsid w:val="003563D3"/>
    <w:rsid w:val="00356461"/>
    <w:rsid w:val="00356D0F"/>
    <w:rsid w:val="00360CC1"/>
    <w:rsid w:val="00363D1F"/>
    <w:rsid w:val="00363E97"/>
    <w:rsid w:val="00365A98"/>
    <w:rsid w:val="00366219"/>
    <w:rsid w:val="00370378"/>
    <w:rsid w:val="0037087B"/>
    <w:rsid w:val="00371A36"/>
    <w:rsid w:val="0037352C"/>
    <w:rsid w:val="00376A94"/>
    <w:rsid w:val="003777C6"/>
    <w:rsid w:val="003807D6"/>
    <w:rsid w:val="00380B78"/>
    <w:rsid w:val="00381170"/>
    <w:rsid w:val="0038155D"/>
    <w:rsid w:val="00384248"/>
    <w:rsid w:val="00384A91"/>
    <w:rsid w:val="003860CB"/>
    <w:rsid w:val="0038702A"/>
    <w:rsid w:val="00387A34"/>
    <w:rsid w:val="00390506"/>
    <w:rsid w:val="003922F9"/>
    <w:rsid w:val="003926E4"/>
    <w:rsid w:val="00392CFD"/>
    <w:rsid w:val="00395CE5"/>
    <w:rsid w:val="003A23E8"/>
    <w:rsid w:val="003A2A2D"/>
    <w:rsid w:val="003A33B6"/>
    <w:rsid w:val="003A4649"/>
    <w:rsid w:val="003A5C02"/>
    <w:rsid w:val="003A6484"/>
    <w:rsid w:val="003B4C70"/>
    <w:rsid w:val="003B6CB5"/>
    <w:rsid w:val="003C0EF5"/>
    <w:rsid w:val="003C2FE3"/>
    <w:rsid w:val="003C4EA5"/>
    <w:rsid w:val="003C52BD"/>
    <w:rsid w:val="003C664B"/>
    <w:rsid w:val="003D0E48"/>
    <w:rsid w:val="003D1807"/>
    <w:rsid w:val="003D3CB4"/>
    <w:rsid w:val="003D67AA"/>
    <w:rsid w:val="003D7DF6"/>
    <w:rsid w:val="003E0791"/>
    <w:rsid w:val="003E2D3A"/>
    <w:rsid w:val="003E36F5"/>
    <w:rsid w:val="003E4C9D"/>
    <w:rsid w:val="003E5341"/>
    <w:rsid w:val="003E560E"/>
    <w:rsid w:val="003F20A0"/>
    <w:rsid w:val="003F2EC3"/>
    <w:rsid w:val="003F2FB2"/>
    <w:rsid w:val="003F350C"/>
    <w:rsid w:val="003F4DB3"/>
    <w:rsid w:val="00400F7B"/>
    <w:rsid w:val="00401F32"/>
    <w:rsid w:val="00403030"/>
    <w:rsid w:val="00404520"/>
    <w:rsid w:val="00405AEA"/>
    <w:rsid w:val="00406968"/>
    <w:rsid w:val="00406B41"/>
    <w:rsid w:val="004073F0"/>
    <w:rsid w:val="00407CC3"/>
    <w:rsid w:val="00410701"/>
    <w:rsid w:val="00411E3B"/>
    <w:rsid w:val="00413FE0"/>
    <w:rsid w:val="004147C5"/>
    <w:rsid w:val="00415BD3"/>
    <w:rsid w:val="0041623A"/>
    <w:rsid w:val="004168A1"/>
    <w:rsid w:val="004175B2"/>
    <w:rsid w:val="00417DA4"/>
    <w:rsid w:val="004218AF"/>
    <w:rsid w:val="00421B2A"/>
    <w:rsid w:val="004224E7"/>
    <w:rsid w:val="004228FB"/>
    <w:rsid w:val="00423F07"/>
    <w:rsid w:val="00424172"/>
    <w:rsid w:val="0042417F"/>
    <w:rsid w:val="0042493A"/>
    <w:rsid w:val="00424AF7"/>
    <w:rsid w:val="00425BE3"/>
    <w:rsid w:val="004306C6"/>
    <w:rsid w:val="004318E0"/>
    <w:rsid w:val="00431A68"/>
    <w:rsid w:val="0043472D"/>
    <w:rsid w:val="00436060"/>
    <w:rsid w:val="0043753B"/>
    <w:rsid w:val="00440AEC"/>
    <w:rsid w:val="00445C7E"/>
    <w:rsid w:val="0045291E"/>
    <w:rsid w:val="00452CB4"/>
    <w:rsid w:val="0045404C"/>
    <w:rsid w:val="0045434C"/>
    <w:rsid w:val="00457760"/>
    <w:rsid w:val="00463D7E"/>
    <w:rsid w:val="00463EF6"/>
    <w:rsid w:val="004663BD"/>
    <w:rsid w:val="00472425"/>
    <w:rsid w:val="00472E5D"/>
    <w:rsid w:val="00472FA1"/>
    <w:rsid w:val="00474733"/>
    <w:rsid w:val="00474B21"/>
    <w:rsid w:val="00474DAE"/>
    <w:rsid w:val="0047779E"/>
    <w:rsid w:val="004801C9"/>
    <w:rsid w:val="0048136B"/>
    <w:rsid w:val="004857CB"/>
    <w:rsid w:val="00490C25"/>
    <w:rsid w:val="00491CED"/>
    <w:rsid w:val="00493195"/>
    <w:rsid w:val="004935D3"/>
    <w:rsid w:val="004A0C75"/>
    <w:rsid w:val="004A102C"/>
    <w:rsid w:val="004A11B7"/>
    <w:rsid w:val="004A2E7E"/>
    <w:rsid w:val="004A5E58"/>
    <w:rsid w:val="004A675A"/>
    <w:rsid w:val="004A74A6"/>
    <w:rsid w:val="004B0470"/>
    <w:rsid w:val="004B106F"/>
    <w:rsid w:val="004B31B6"/>
    <w:rsid w:val="004B33F8"/>
    <w:rsid w:val="004B4AF0"/>
    <w:rsid w:val="004B562C"/>
    <w:rsid w:val="004B64F6"/>
    <w:rsid w:val="004B7F42"/>
    <w:rsid w:val="004C16FE"/>
    <w:rsid w:val="004C185F"/>
    <w:rsid w:val="004C4447"/>
    <w:rsid w:val="004C65A9"/>
    <w:rsid w:val="004C65ED"/>
    <w:rsid w:val="004D33E1"/>
    <w:rsid w:val="004E1A1C"/>
    <w:rsid w:val="004E4112"/>
    <w:rsid w:val="004E554C"/>
    <w:rsid w:val="004F1ABA"/>
    <w:rsid w:val="004F26C6"/>
    <w:rsid w:val="004F324C"/>
    <w:rsid w:val="004F6C83"/>
    <w:rsid w:val="004F7812"/>
    <w:rsid w:val="00500BAA"/>
    <w:rsid w:val="005011C6"/>
    <w:rsid w:val="0050567A"/>
    <w:rsid w:val="00515DBE"/>
    <w:rsid w:val="00517300"/>
    <w:rsid w:val="00520B44"/>
    <w:rsid w:val="005220E2"/>
    <w:rsid w:val="00525335"/>
    <w:rsid w:val="00527731"/>
    <w:rsid w:val="005277D6"/>
    <w:rsid w:val="0053107C"/>
    <w:rsid w:val="00531AE9"/>
    <w:rsid w:val="005324F3"/>
    <w:rsid w:val="005332A9"/>
    <w:rsid w:val="00533D9B"/>
    <w:rsid w:val="005342A2"/>
    <w:rsid w:val="005342B8"/>
    <w:rsid w:val="00534CC1"/>
    <w:rsid w:val="00535141"/>
    <w:rsid w:val="00541E9A"/>
    <w:rsid w:val="0054323A"/>
    <w:rsid w:val="00546BFB"/>
    <w:rsid w:val="0054723A"/>
    <w:rsid w:val="00550155"/>
    <w:rsid w:val="005512E2"/>
    <w:rsid w:val="0055177C"/>
    <w:rsid w:val="00552A10"/>
    <w:rsid w:val="005532A7"/>
    <w:rsid w:val="00554BBF"/>
    <w:rsid w:val="00555BC3"/>
    <w:rsid w:val="00562383"/>
    <w:rsid w:val="005639C0"/>
    <w:rsid w:val="00563BA0"/>
    <w:rsid w:val="00565107"/>
    <w:rsid w:val="00572EA3"/>
    <w:rsid w:val="00573AF9"/>
    <w:rsid w:val="00575766"/>
    <w:rsid w:val="005760B9"/>
    <w:rsid w:val="00576D44"/>
    <w:rsid w:val="005771AE"/>
    <w:rsid w:val="005779C9"/>
    <w:rsid w:val="00577C8F"/>
    <w:rsid w:val="005806DD"/>
    <w:rsid w:val="00581179"/>
    <w:rsid w:val="00582AEC"/>
    <w:rsid w:val="005860B3"/>
    <w:rsid w:val="00587A10"/>
    <w:rsid w:val="00590DF1"/>
    <w:rsid w:val="00594978"/>
    <w:rsid w:val="0059620A"/>
    <w:rsid w:val="00596B7E"/>
    <w:rsid w:val="00597C39"/>
    <w:rsid w:val="005A06C8"/>
    <w:rsid w:val="005A0C95"/>
    <w:rsid w:val="005A4350"/>
    <w:rsid w:val="005A60F8"/>
    <w:rsid w:val="005B1F2C"/>
    <w:rsid w:val="005B501B"/>
    <w:rsid w:val="005B696B"/>
    <w:rsid w:val="005B7EB9"/>
    <w:rsid w:val="005C1AB7"/>
    <w:rsid w:val="005C2665"/>
    <w:rsid w:val="005C3B98"/>
    <w:rsid w:val="005C5597"/>
    <w:rsid w:val="005D101C"/>
    <w:rsid w:val="005D21C5"/>
    <w:rsid w:val="005D32D0"/>
    <w:rsid w:val="005D4A0E"/>
    <w:rsid w:val="005D64D4"/>
    <w:rsid w:val="005D7A98"/>
    <w:rsid w:val="005D7D34"/>
    <w:rsid w:val="005E2D25"/>
    <w:rsid w:val="005E6450"/>
    <w:rsid w:val="005E7630"/>
    <w:rsid w:val="005F24A8"/>
    <w:rsid w:val="005F2D27"/>
    <w:rsid w:val="005F3655"/>
    <w:rsid w:val="005F3D31"/>
    <w:rsid w:val="005F4DB5"/>
    <w:rsid w:val="005F57D7"/>
    <w:rsid w:val="005F61BD"/>
    <w:rsid w:val="005F71D1"/>
    <w:rsid w:val="005F7E1C"/>
    <w:rsid w:val="0060068C"/>
    <w:rsid w:val="00601B9C"/>
    <w:rsid w:val="00601E2D"/>
    <w:rsid w:val="00602074"/>
    <w:rsid w:val="00605F95"/>
    <w:rsid w:val="00606204"/>
    <w:rsid w:val="00606545"/>
    <w:rsid w:val="00612052"/>
    <w:rsid w:val="00612921"/>
    <w:rsid w:val="0061375F"/>
    <w:rsid w:val="006159A1"/>
    <w:rsid w:val="00615ED6"/>
    <w:rsid w:val="00617755"/>
    <w:rsid w:val="0062018A"/>
    <w:rsid w:val="00620D75"/>
    <w:rsid w:val="00620FE8"/>
    <w:rsid w:val="006240E2"/>
    <w:rsid w:val="00626165"/>
    <w:rsid w:val="00626669"/>
    <w:rsid w:val="006268CB"/>
    <w:rsid w:val="006268EE"/>
    <w:rsid w:val="00627227"/>
    <w:rsid w:val="0063027C"/>
    <w:rsid w:val="0063116A"/>
    <w:rsid w:val="00631949"/>
    <w:rsid w:val="006346FF"/>
    <w:rsid w:val="00634719"/>
    <w:rsid w:val="0063688F"/>
    <w:rsid w:val="006372CF"/>
    <w:rsid w:val="006401E7"/>
    <w:rsid w:val="0064176E"/>
    <w:rsid w:val="0064180E"/>
    <w:rsid w:val="00642004"/>
    <w:rsid w:val="00642099"/>
    <w:rsid w:val="00643E3B"/>
    <w:rsid w:val="006455C6"/>
    <w:rsid w:val="006457E7"/>
    <w:rsid w:val="00646488"/>
    <w:rsid w:val="006464B8"/>
    <w:rsid w:val="00647870"/>
    <w:rsid w:val="00647E9C"/>
    <w:rsid w:val="00651ABD"/>
    <w:rsid w:val="00653B03"/>
    <w:rsid w:val="00653E90"/>
    <w:rsid w:val="00655549"/>
    <w:rsid w:val="00660665"/>
    <w:rsid w:val="006608E6"/>
    <w:rsid w:val="00661A14"/>
    <w:rsid w:val="00661FBF"/>
    <w:rsid w:val="00664672"/>
    <w:rsid w:val="00664FB9"/>
    <w:rsid w:val="00665D87"/>
    <w:rsid w:val="006660CF"/>
    <w:rsid w:val="00667E20"/>
    <w:rsid w:val="00667F14"/>
    <w:rsid w:val="006740EB"/>
    <w:rsid w:val="00677BB0"/>
    <w:rsid w:val="00682758"/>
    <w:rsid w:val="00682ADB"/>
    <w:rsid w:val="006852FB"/>
    <w:rsid w:val="00686922"/>
    <w:rsid w:val="00686FF1"/>
    <w:rsid w:val="0068747B"/>
    <w:rsid w:val="00692339"/>
    <w:rsid w:val="00692769"/>
    <w:rsid w:val="00693FE1"/>
    <w:rsid w:val="00694AE5"/>
    <w:rsid w:val="00696CE6"/>
    <w:rsid w:val="00696D21"/>
    <w:rsid w:val="006A2D98"/>
    <w:rsid w:val="006A59FC"/>
    <w:rsid w:val="006A6BFE"/>
    <w:rsid w:val="006B0B3F"/>
    <w:rsid w:val="006B2D8E"/>
    <w:rsid w:val="006B3519"/>
    <w:rsid w:val="006B3F9C"/>
    <w:rsid w:val="006B3FA7"/>
    <w:rsid w:val="006B5711"/>
    <w:rsid w:val="006B6056"/>
    <w:rsid w:val="006B705D"/>
    <w:rsid w:val="006B7ED5"/>
    <w:rsid w:val="006D2C75"/>
    <w:rsid w:val="006D309F"/>
    <w:rsid w:val="006D3371"/>
    <w:rsid w:val="006D353A"/>
    <w:rsid w:val="006E19B5"/>
    <w:rsid w:val="006E283E"/>
    <w:rsid w:val="006E2EE7"/>
    <w:rsid w:val="006E39F6"/>
    <w:rsid w:val="006F04DA"/>
    <w:rsid w:val="006F0857"/>
    <w:rsid w:val="006F1C79"/>
    <w:rsid w:val="006F27FC"/>
    <w:rsid w:val="006F2B35"/>
    <w:rsid w:val="006F3000"/>
    <w:rsid w:val="006F4062"/>
    <w:rsid w:val="006F40A4"/>
    <w:rsid w:val="006F71E3"/>
    <w:rsid w:val="00702816"/>
    <w:rsid w:val="00702CE5"/>
    <w:rsid w:val="00703BB8"/>
    <w:rsid w:val="007045CB"/>
    <w:rsid w:val="00706975"/>
    <w:rsid w:val="00707591"/>
    <w:rsid w:val="0071046A"/>
    <w:rsid w:val="00710582"/>
    <w:rsid w:val="00712491"/>
    <w:rsid w:val="00716C4C"/>
    <w:rsid w:val="007206AC"/>
    <w:rsid w:val="00721EA2"/>
    <w:rsid w:val="00722639"/>
    <w:rsid w:val="00722D1A"/>
    <w:rsid w:val="00722D9C"/>
    <w:rsid w:val="00723D33"/>
    <w:rsid w:val="0072464C"/>
    <w:rsid w:val="007254CF"/>
    <w:rsid w:val="00725525"/>
    <w:rsid w:val="0072651D"/>
    <w:rsid w:val="00726E76"/>
    <w:rsid w:val="00730B4A"/>
    <w:rsid w:val="00731CFD"/>
    <w:rsid w:val="00733D63"/>
    <w:rsid w:val="00736B08"/>
    <w:rsid w:val="00742155"/>
    <w:rsid w:val="00742A49"/>
    <w:rsid w:val="00743D27"/>
    <w:rsid w:val="00744467"/>
    <w:rsid w:val="007456DD"/>
    <w:rsid w:val="00745F44"/>
    <w:rsid w:val="007503C2"/>
    <w:rsid w:val="007505AD"/>
    <w:rsid w:val="007524F2"/>
    <w:rsid w:val="007529FC"/>
    <w:rsid w:val="00754F26"/>
    <w:rsid w:val="00761069"/>
    <w:rsid w:val="0076339B"/>
    <w:rsid w:val="00763C22"/>
    <w:rsid w:val="007658D0"/>
    <w:rsid w:val="00773CE0"/>
    <w:rsid w:val="00775FD4"/>
    <w:rsid w:val="0078022C"/>
    <w:rsid w:val="007831A0"/>
    <w:rsid w:val="007839A2"/>
    <w:rsid w:val="007846BD"/>
    <w:rsid w:val="007846DB"/>
    <w:rsid w:val="007872F2"/>
    <w:rsid w:val="00790D8F"/>
    <w:rsid w:val="00791F51"/>
    <w:rsid w:val="0079408B"/>
    <w:rsid w:val="007969CB"/>
    <w:rsid w:val="007979A2"/>
    <w:rsid w:val="00797E68"/>
    <w:rsid w:val="007A00CC"/>
    <w:rsid w:val="007A038C"/>
    <w:rsid w:val="007A1EAD"/>
    <w:rsid w:val="007A4AD9"/>
    <w:rsid w:val="007A6756"/>
    <w:rsid w:val="007A7234"/>
    <w:rsid w:val="007A7D18"/>
    <w:rsid w:val="007B08C5"/>
    <w:rsid w:val="007B3119"/>
    <w:rsid w:val="007B6926"/>
    <w:rsid w:val="007B7406"/>
    <w:rsid w:val="007B7FB3"/>
    <w:rsid w:val="007C23A2"/>
    <w:rsid w:val="007C2844"/>
    <w:rsid w:val="007C75DE"/>
    <w:rsid w:val="007C7EB0"/>
    <w:rsid w:val="007D17E7"/>
    <w:rsid w:val="007D19E2"/>
    <w:rsid w:val="007D39AB"/>
    <w:rsid w:val="007D418D"/>
    <w:rsid w:val="007D5DD4"/>
    <w:rsid w:val="007E0BDC"/>
    <w:rsid w:val="007E1E19"/>
    <w:rsid w:val="007E47BD"/>
    <w:rsid w:val="007E47CC"/>
    <w:rsid w:val="007E501C"/>
    <w:rsid w:val="007E770D"/>
    <w:rsid w:val="007F154B"/>
    <w:rsid w:val="007F4455"/>
    <w:rsid w:val="007F6CDA"/>
    <w:rsid w:val="007F7D30"/>
    <w:rsid w:val="008057BF"/>
    <w:rsid w:val="00805CD5"/>
    <w:rsid w:val="008064A5"/>
    <w:rsid w:val="00806E16"/>
    <w:rsid w:val="008079E5"/>
    <w:rsid w:val="0081178D"/>
    <w:rsid w:val="008157E6"/>
    <w:rsid w:val="00817113"/>
    <w:rsid w:val="00821406"/>
    <w:rsid w:val="0082212B"/>
    <w:rsid w:val="008246D8"/>
    <w:rsid w:val="00825C62"/>
    <w:rsid w:val="008266F2"/>
    <w:rsid w:val="00827C91"/>
    <w:rsid w:val="00830002"/>
    <w:rsid w:val="00831FC9"/>
    <w:rsid w:val="00833BD8"/>
    <w:rsid w:val="00834D5B"/>
    <w:rsid w:val="00837752"/>
    <w:rsid w:val="00837A1A"/>
    <w:rsid w:val="008406B2"/>
    <w:rsid w:val="00841D63"/>
    <w:rsid w:val="00842683"/>
    <w:rsid w:val="00843E22"/>
    <w:rsid w:val="00844316"/>
    <w:rsid w:val="008445E7"/>
    <w:rsid w:val="008454B6"/>
    <w:rsid w:val="00845FC1"/>
    <w:rsid w:val="008469AF"/>
    <w:rsid w:val="00850674"/>
    <w:rsid w:val="00851BA5"/>
    <w:rsid w:val="00853C13"/>
    <w:rsid w:val="008547BD"/>
    <w:rsid w:val="00855CFB"/>
    <w:rsid w:val="008562BB"/>
    <w:rsid w:val="0086110C"/>
    <w:rsid w:val="008621B6"/>
    <w:rsid w:val="00864DC8"/>
    <w:rsid w:val="008657EC"/>
    <w:rsid w:val="00866BC6"/>
    <w:rsid w:val="008748F4"/>
    <w:rsid w:val="00882EC4"/>
    <w:rsid w:val="008848CA"/>
    <w:rsid w:val="0088569B"/>
    <w:rsid w:val="00886D92"/>
    <w:rsid w:val="00890FC2"/>
    <w:rsid w:val="008911A8"/>
    <w:rsid w:val="00891BC9"/>
    <w:rsid w:val="00892329"/>
    <w:rsid w:val="00892B1A"/>
    <w:rsid w:val="00892F28"/>
    <w:rsid w:val="00894FBB"/>
    <w:rsid w:val="00895888"/>
    <w:rsid w:val="00896A04"/>
    <w:rsid w:val="00897635"/>
    <w:rsid w:val="008A4784"/>
    <w:rsid w:val="008A4CB2"/>
    <w:rsid w:val="008B02B2"/>
    <w:rsid w:val="008B33C6"/>
    <w:rsid w:val="008B65F0"/>
    <w:rsid w:val="008B67D5"/>
    <w:rsid w:val="008B6BDD"/>
    <w:rsid w:val="008C0676"/>
    <w:rsid w:val="008D12B2"/>
    <w:rsid w:val="008D2EE5"/>
    <w:rsid w:val="008D618F"/>
    <w:rsid w:val="008D6F96"/>
    <w:rsid w:val="008D728F"/>
    <w:rsid w:val="008D7D25"/>
    <w:rsid w:val="008E3BA3"/>
    <w:rsid w:val="008E460D"/>
    <w:rsid w:val="008E6EDA"/>
    <w:rsid w:val="008E784E"/>
    <w:rsid w:val="008E7A84"/>
    <w:rsid w:val="008F1F52"/>
    <w:rsid w:val="008F2399"/>
    <w:rsid w:val="008F456D"/>
    <w:rsid w:val="008F72D7"/>
    <w:rsid w:val="00900330"/>
    <w:rsid w:val="00900421"/>
    <w:rsid w:val="00900B10"/>
    <w:rsid w:val="00900D65"/>
    <w:rsid w:val="00902B6E"/>
    <w:rsid w:val="00904900"/>
    <w:rsid w:val="009059C7"/>
    <w:rsid w:val="009077C1"/>
    <w:rsid w:val="009079A5"/>
    <w:rsid w:val="00914E02"/>
    <w:rsid w:val="00914E68"/>
    <w:rsid w:val="00920897"/>
    <w:rsid w:val="00922CAC"/>
    <w:rsid w:val="00923E2D"/>
    <w:rsid w:val="00925BC1"/>
    <w:rsid w:val="00926D67"/>
    <w:rsid w:val="00931AEF"/>
    <w:rsid w:val="00931E59"/>
    <w:rsid w:val="00932934"/>
    <w:rsid w:val="00934FC5"/>
    <w:rsid w:val="009378C4"/>
    <w:rsid w:val="00940444"/>
    <w:rsid w:val="0094131F"/>
    <w:rsid w:val="00942EAC"/>
    <w:rsid w:val="00943892"/>
    <w:rsid w:val="00946BC5"/>
    <w:rsid w:val="0094798B"/>
    <w:rsid w:val="009512F3"/>
    <w:rsid w:val="00954FA8"/>
    <w:rsid w:val="009566F3"/>
    <w:rsid w:val="00960025"/>
    <w:rsid w:val="0096137D"/>
    <w:rsid w:val="00962CE1"/>
    <w:rsid w:val="0096498D"/>
    <w:rsid w:val="00964F06"/>
    <w:rsid w:val="00966360"/>
    <w:rsid w:val="00967692"/>
    <w:rsid w:val="009677FF"/>
    <w:rsid w:val="0097357A"/>
    <w:rsid w:val="009743E7"/>
    <w:rsid w:val="00974A5D"/>
    <w:rsid w:val="00975FB7"/>
    <w:rsid w:val="00977C22"/>
    <w:rsid w:val="00982910"/>
    <w:rsid w:val="009833BA"/>
    <w:rsid w:val="0098653A"/>
    <w:rsid w:val="009914BA"/>
    <w:rsid w:val="0099445B"/>
    <w:rsid w:val="0099510F"/>
    <w:rsid w:val="009959E6"/>
    <w:rsid w:val="0099754C"/>
    <w:rsid w:val="009976C7"/>
    <w:rsid w:val="00997818"/>
    <w:rsid w:val="009A0545"/>
    <w:rsid w:val="009A0B4D"/>
    <w:rsid w:val="009A1CD9"/>
    <w:rsid w:val="009A23CA"/>
    <w:rsid w:val="009A2CEE"/>
    <w:rsid w:val="009A3021"/>
    <w:rsid w:val="009A33C1"/>
    <w:rsid w:val="009A5F00"/>
    <w:rsid w:val="009B0048"/>
    <w:rsid w:val="009B04A0"/>
    <w:rsid w:val="009B08E5"/>
    <w:rsid w:val="009B4CAD"/>
    <w:rsid w:val="009B4FDC"/>
    <w:rsid w:val="009B556D"/>
    <w:rsid w:val="009B6685"/>
    <w:rsid w:val="009B6F61"/>
    <w:rsid w:val="009B6FEA"/>
    <w:rsid w:val="009C0B86"/>
    <w:rsid w:val="009C2B24"/>
    <w:rsid w:val="009C5551"/>
    <w:rsid w:val="009C74B0"/>
    <w:rsid w:val="009C7FDE"/>
    <w:rsid w:val="009D3CA4"/>
    <w:rsid w:val="009E0382"/>
    <w:rsid w:val="009E118A"/>
    <w:rsid w:val="009E27E4"/>
    <w:rsid w:val="009E3393"/>
    <w:rsid w:val="009E34CA"/>
    <w:rsid w:val="009E6D77"/>
    <w:rsid w:val="009F142C"/>
    <w:rsid w:val="009F1A8E"/>
    <w:rsid w:val="009F3BA6"/>
    <w:rsid w:val="009F6A30"/>
    <w:rsid w:val="00A046AB"/>
    <w:rsid w:val="00A048CC"/>
    <w:rsid w:val="00A055B4"/>
    <w:rsid w:val="00A064E2"/>
    <w:rsid w:val="00A0669A"/>
    <w:rsid w:val="00A06A7D"/>
    <w:rsid w:val="00A102D4"/>
    <w:rsid w:val="00A10AF0"/>
    <w:rsid w:val="00A1179A"/>
    <w:rsid w:val="00A11D55"/>
    <w:rsid w:val="00A11D68"/>
    <w:rsid w:val="00A1255D"/>
    <w:rsid w:val="00A1373F"/>
    <w:rsid w:val="00A14F90"/>
    <w:rsid w:val="00A161D6"/>
    <w:rsid w:val="00A1645E"/>
    <w:rsid w:val="00A177FD"/>
    <w:rsid w:val="00A23A1B"/>
    <w:rsid w:val="00A23F8D"/>
    <w:rsid w:val="00A24089"/>
    <w:rsid w:val="00A242AA"/>
    <w:rsid w:val="00A26DE4"/>
    <w:rsid w:val="00A31FBD"/>
    <w:rsid w:val="00A332CC"/>
    <w:rsid w:val="00A33362"/>
    <w:rsid w:val="00A33712"/>
    <w:rsid w:val="00A4119F"/>
    <w:rsid w:val="00A41DEE"/>
    <w:rsid w:val="00A44590"/>
    <w:rsid w:val="00A47CEA"/>
    <w:rsid w:val="00A50270"/>
    <w:rsid w:val="00A52E23"/>
    <w:rsid w:val="00A54226"/>
    <w:rsid w:val="00A55075"/>
    <w:rsid w:val="00A56A4F"/>
    <w:rsid w:val="00A61C91"/>
    <w:rsid w:val="00A62438"/>
    <w:rsid w:val="00A62DA9"/>
    <w:rsid w:val="00A64345"/>
    <w:rsid w:val="00A64B34"/>
    <w:rsid w:val="00A67707"/>
    <w:rsid w:val="00A7547B"/>
    <w:rsid w:val="00A76BD7"/>
    <w:rsid w:val="00A7710B"/>
    <w:rsid w:val="00A800D8"/>
    <w:rsid w:val="00A856C4"/>
    <w:rsid w:val="00A856F4"/>
    <w:rsid w:val="00A86213"/>
    <w:rsid w:val="00A86883"/>
    <w:rsid w:val="00A928E9"/>
    <w:rsid w:val="00A95B7A"/>
    <w:rsid w:val="00A96526"/>
    <w:rsid w:val="00A97728"/>
    <w:rsid w:val="00AA103D"/>
    <w:rsid w:val="00AA1519"/>
    <w:rsid w:val="00AA1E8F"/>
    <w:rsid w:val="00AA23A0"/>
    <w:rsid w:val="00AB16DE"/>
    <w:rsid w:val="00AB2A68"/>
    <w:rsid w:val="00AC00A2"/>
    <w:rsid w:val="00AC0870"/>
    <w:rsid w:val="00AC12E4"/>
    <w:rsid w:val="00AC4CC2"/>
    <w:rsid w:val="00AD0690"/>
    <w:rsid w:val="00AD1A0A"/>
    <w:rsid w:val="00AD3C27"/>
    <w:rsid w:val="00AD44BF"/>
    <w:rsid w:val="00AD4B3C"/>
    <w:rsid w:val="00AD65E5"/>
    <w:rsid w:val="00AE0CB3"/>
    <w:rsid w:val="00AE23B0"/>
    <w:rsid w:val="00AE23D4"/>
    <w:rsid w:val="00AE4389"/>
    <w:rsid w:val="00AE4489"/>
    <w:rsid w:val="00AE4C4C"/>
    <w:rsid w:val="00AE6765"/>
    <w:rsid w:val="00AF01AD"/>
    <w:rsid w:val="00AF162F"/>
    <w:rsid w:val="00AF1A83"/>
    <w:rsid w:val="00AF271B"/>
    <w:rsid w:val="00AF3049"/>
    <w:rsid w:val="00AF37D2"/>
    <w:rsid w:val="00AF6E3A"/>
    <w:rsid w:val="00B00236"/>
    <w:rsid w:val="00B04A8C"/>
    <w:rsid w:val="00B06D1B"/>
    <w:rsid w:val="00B07CBC"/>
    <w:rsid w:val="00B10443"/>
    <w:rsid w:val="00B10BC9"/>
    <w:rsid w:val="00B12624"/>
    <w:rsid w:val="00B133A0"/>
    <w:rsid w:val="00B13FC9"/>
    <w:rsid w:val="00B14C8B"/>
    <w:rsid w:val="00B15C07"/>
    <w:rsid w:val="00B15D45"/>
    <w:rsid w:val="00B161E0"/>
    <w:rsid w:val="00B20878"/>
    <w:rsid w:val="00B23106"/>
    <w:rsid w:val="00B2360C"/>
    <w:rsid w:val="00B24506"/>
    <w:rsid w:val="00B25C3D"/>
    <w:rsid w:val="00B260D7"/>
    <w:rsid w:val="00B2613C"/>
    <w:rsid w:val="00B27FA5"/>
    <w:rsid w:val="00B30DF5"/>
    <w:rsid w:val="00B312E7"/>
    <w:rsid w:val="00B328BC"/>
    <w:rsid w:val="00B3551B"/>
    <w:rsid w:val="00B40D5E"/>
    <w:rsid w:val="00B45B99"/>
    <w:rsid w:val="00B46901"/>
    <w:rsid w:val="00B511E8"/>
    <w:rsid w:val="00B51902"/>
    <w:rsid w:val="00B526F6"/>
    <w:rsid w:val="00B53083"/>
    <w:rsid w:val="00B53B32"/>
    <w:rsid w:val="00B54823"/>
    <w:rsid w:val="00B54D46"/>
    <w:rsid w:val="00B57568"/>
    <w:rsid w:val="00B6136A"/>
    <w:rsid w:val="00B62BE8"/>
    <w:rsid w:val="00B6364A"/>
    <w:rsid w:val="00B65E45"/>
    <w:rsid w:val="00B67DBD"/>
    <w:rsid w:val="00B72601"/>
    <w:rsid w:val="00B73198"/>
    <w:rsid w:val="00B7677B"/>
    <w:rsid w:val="00B77933"/>
    <w:rsid w:val="00B80E35"/>
    <w:rsid w:val="00B824EC"/>
    <w:rsid w:val="00B84ED1"/>
    <w:rsid w:val="00B850D8"/>
    <w:rsid w:val="00B850ED"/>
    <w:rsid w:val="00B91827"/>
    <w:rsid w:val="00B919C2"/>
    <w:rsid w:val="00B93BDF"/>
    <w:rsid w:val="00B93F3E"/>
    <w:rsid w:val="00B95D37"/>
    <w:rsid w:val="00B96290"/>
    <w:rsid w:val="00BA0969"/>
    <w:rsid w:val="00BA0C08"/>
    <w:rsid w:val="00BA1515"/>
    <w:rsid w:val="00BA37B0"/>
    <w:rsid w:val="00BA5316"/>
    <w:rsid w:val="00BA55C8"/>
    <w:rsid w:val="00BA5A87"/>
    <w:rsid w:val="00BB07BD"/>
    <w:rsid w:val="00BB0CA7"/>
    <w:rsid w:val="00BB0F3F"/>
    <w:rsid w:val="00BB158B"/>
    <w:rsid w:val="00BB479C"/>
    <w:rsid w:val="00BB5A6A"/>
    <w:rsid w:val="00BB6425"/>
    <w:rsid w:val="00BB7DF7"/>
    <w:rsid w:val="00BB7F15"/>
    <w:rsid w:val="00BC0C08"/>
    <w:rsid w:val="00BC6D20"/>
    <w:rsid w:val="00BD2329"/>
    <w:rsid w:val="00BD3497"/>
    <w:rsid w:val="00BD67D0"/>
    <w:rsid w:val="00BD7028"/>
    <w:rsid w:val="00BE093D"/>
    <w:rsid w:val="00BE2934"/>
    <w:rsid w:val="00BE58D9"/>
    <w:rsid w:val="00BF036E"/>
    <w:rsid w:val="00BF03B7"/>
    <w:rsid w:val="00BF1D7F"/>
    <w:rsid w:val="00BF3EE4"/>
    <w:rsid w:val="00BF5BF1"/>
    <w:rsid w:val="00BF6581"/>
    <w:rsid w:val="00BF6D23"/>
    <w:rsid w:val="00BF7718"/>
    <w:rsid w:val="00C033B4"/>
    <w:rsid w:val="00C03984"/>
    <w:rsid w:val="00C130B5"/>
    <w:rsid w:val="00C17094"/>
    <w:rsid w:val="00C21D82"/>
    <w:rsid w:val="00C22A7D"/>
    <w:rsid w:val="00C24DE3"/>
    <w:rsid w:val="00C25524"/>
    <w:rsid w:val="00C27FE4"/>
    <w:rsid w:val="00C31147"/>
    <w:rsid w:val="00C334A6"/>
    <w:rsid w:val="00C34B1A"/>
    <w:rsid w:val="00C34D3F"/>
    <w:rsid w:val="00C35D74"/>
    <w:rsid w:val="00C40A28"/>
    <w:rsid w:val="00C41C66"/>
    <w:rsid w:val="00C42147"/>
    <w:rsid w:val="00C438A6"/>
    <w:rsid w:val="00C43C76"/>
    <w:rsid w:val="00C45CE2"/>
    <w:rsid w:val="00C46378"/>
    <w:rsid w:val="00C466C5"/>
    <w:rsid w:val="00C4765D"/>
    <w:rsid w:val="00C50C08"/>
    <w:rsid w:val="00C51979"/>
    <w:rsid w:val="00C60AC3"/>
    <w:rsid w:val="00C627C7"/>
    <w:rsid w:val="00C65BD4"/>
    <w:rsid w:val="00C71A55"/>
    <w:rsid w:val="00C71C12"/>
    <w:rsid w:val="00C71EF0"/>
    <w:rsid w:val="00C740F1"/>
    <w:rsid w:val="00C8228D"/>
    <w:rsid w:val="00C82666"/>
    <w:rsid w:val="00C8450C"/>
    <w:rsid w:val="00C8671F"/>
    <w:rsid w:val="00C90501"/>
    <w:rsid w:val="00C9053B"/>
    <w:rsid w:val="00C94665"/>
    <w:rsid w:val="00C94DAD"/>
    <w:rsid w:val="00C95135"/>
    <w:rsid w:val="00C9518C"/>
    <w:rsid w:val="00CA000D"/>
    <w:rsid w:val="00CA13B1"/>
    <w:rsid w:val="00CA3A8C"/>
    <w:rsid w:val="00CA500D"/>
    <w:rsid w:val="00CB036A"/>
    <w:rsid w:val="00CB14EE"/>
    <w:rsid w:val="00CB1AA9"/>
    <w:rsid w:val="00CB2993"/>
    <w:rsid w:val="00CB3606"/>
    <w:rsid w:val="00CB4015"/>
    <w:rsid w:val="00CB4C4E"/>
    <w:rsid w:val="00CB6C63"/>
    <w:rsid w:val="00CB75C1"/>
    <w:rsid w:val="00CC189D"/>
    <w:rsid w:val="00CC35AD"/>
    <w:rsid w:val="00CC4019"/>
    <w:rsid w:val="00CC6867"/>
    <w:rsid w:val="00CD00DF"/>
    <w:rsid w:val="00CD02FA"/>
    <w:rsid w:val="00CD0C1B"/>
    <w:rsid w:val="00CD16E5"/>
    <w:rsid w:val="00CD262B"/>
    <w:rsid w:val="00CD4A69"/>
    <w:rsid w:val="00CD50B4"/>
    <w:rsid w:val="00CD5E7B"/>
    <w:rsid w:val="00CD71E9"/>
    <w:rsid w:val="00CE0435"/>
    <w:rsid w:val="00CE1F50"/>
    <w:rsid w:val="00CE7D48"/>
    <w:rsid w:val="00CF4B31"/>
    <w:rsid w:val="00D00D2A"/>
    <w:rsid w:val="00D02247"/>
    <w:rsid w:val="00D0584D"/>
    <w:rsid w:val="00D05CBE"/>
    <w:rsid w:val="00D1094D"/>
    <w:rsid w:val="00D11FE5"/>
    <w:rsid w:val="00D12B93"/>
    <w:rsid w:val="00D161DF"/>
    <w:rsid w:val="00D17665"/>
    <w:rsid w:val="00D21F05"/>
    <w:rsid w:val="00D254E1"/>
    <w:rsid w:val="00D27173"/>
    <w:rsid w:val="00D27E1B"/>
    <w:rsid w:val="00D30078"/>
    <w:rsid w:val="00D30F8E"/>
    <w:rsid w:val="00D32886"/>
    <w:rsid w:val="00D33372"/>
    <w:rsid w:val="00D33D40"/>
    <w:rsid w:val="00D34A3E"/>
    <w:rsid w:val="00D359B6"/>
    <w:rsid w:val="00D41B44"/>
    <w:rsid w:val="00D4575A"/>
    <w:rsid w:val="00D5046E"/>
    <w:rsid w:val="00D50801"/>
    <w:rsid w:val="00D5159B"/>
    <w:rsid w:val="00D51D22"/>
    <w:rsid w:val="00D5489D"/>
    <w:rsid w:val="00D56A81"/>
    <w:rsid w:val="00D579BF"/>
    <w:rsid w:val="00D62340"/>
    <w:rsid w:val="00D65001"/>
    <w:rsid w:val="00D731AD"/>
    <w:rsid w:val="00D73C0F"/>
    <w:rsid w:val="00D803FE"/>
    <w:rsid w:val="00D814FB"/>
    <w:rsid w:val="00D81DAF"/>
    <w:rsid w:val="00D82B41"/>
    <w:rsid w:val="00D840FC"/>
    <w:rsid w:val="00D851A3"/>
    <w:rsid w:val="00D8683F"/>
    <w:rsid w:val="00D86FC1"/>
    <w:rsid w:val="00D87471"/>
    <w:rsid w:val="00D92A27"/>
    <w:rsid w:val="00D9492D"/>
    <w:rsid w:val="00D97272"/>
    <w:rsid w:val="00D9789F"/>
    <w:rsid w:val="00D97A95"/>
    <w:rsid w:val="00DA034A"/>
    <w:rsid w:val="00DA4B37"/>
    <w:rsid w:val="00DA5764"/>
    <w:rsid w:val="00DA5AB6"/>
    <w:rsid w:val="00DA7161"/>
    <w:rsid w:val="00DB0334"/>
    <w:rsid w:val="00DB3E17"/>
    <w:rsid w:val="00DB5632"/>
    <w:rsid w:val="00DB7D56"/>
    <w:rsid w:val="00DB7F9C"/>
    <w:rsid w:val="00DC2E32"/>
    <w:rsid w:val="00DC31E3"/>
    <w:rsid w:val="00DC5524"/>
    <w:rsid w:val="00DC6F26"/>
    <w:rsid w:val="00DC760A"/>
    <w:rsid w:val="00DC7742"/>
    <w:rsid w:val="00DC79B7"/>
    <w:rsid w:val="00DD282B"/>
    <w:rsid w:val="00DD3F8B"/>
    <w:rsid w:val="00DD73A8"/>
    <w:rsid w:val="00DE08E2"/>
    <w:rsid w:val="00DE09F5"/>
    <w:rsid w:val="00DE0A59"/>
    <w:rsid w:val="00DE181E"/>
    <w:rsid w:val="00DE2ACA"/>
    <w:rsid w:val="00DE370A"/>
    <w:rsid w:val="00DE38C5"/>
    <w:rsid w:val="00DE7505"/>
    <w:rsid w:val="00DE7C6A"/>
    <w:rsid w:val="00DF226F"/>
    <w:rsid w:val="00DF3795"/>
    <w:rsid w:val="00DF381A"/>
    <w:rsid w:val="00DF42CC"/>
    <w:rsid w:val="00DF47E5"/>
    <w:rsid w:val="00DF62C2"/>
    <w:rsid w:val="00DF680F"/>
    <w:rsid w:val="00DF71FC"/>
    <w:rsid w:val="00DF75C4"/>
    <w:rsid w:val="00E00FFF"/>
    <w:rsid w:val="00E01C05"/>
    <w:rsid w:val="00E02957"/>
    <w:rsid w:val="00E06466"/>
    <w:rsid w:val="00E072A6"/>
    <w:rsid w:val="00E11416"/>
    <w:rsid w:val="00E1204D"/>
    <w:rsid w:val="00E13D2F"/>
    <w:rsid w:val="00E1698B"/>
    <w:rsid w:val="00E17042"/>
    <w:rsid w:val="00E207D3"/>
    <w:rsid w:val="00E24F58"/>
    <w:rsid w:val="00E33C43"/>
    <w:rsid w:val="00E340B8"/>
    <w:rsid w:val="00E3472C"/>
    <w:rsid w:val="00E35C51"/>
    <w:rsid w:val="00E3728A"/>
    <w:rsid w:val="00E40AF9"/>
    <w:rsid w:val="00E42613"/>
    <w:rsid w:val="00E43EF2"/>
    <w:rsid w:val="00E466BD"/>
    <w:rsid w:val="00E5199A"/>
    <w:rsid w:val="00E51F93"/>
    <w:rsid w:val="00E5273B"/>
    <w:rsid w:val="00E5508A"/>
    <w:rsid w:val="00E559A5"/>
    <w:rsid w:val="00E56A3D"/>
    <w:rsid w:val="00E61561"/>
    <w:rsid w:val="00E61E62"/>
    <w:rsid w:val="00E62ED2"/>
    <w:rsid w:val="00E63D8A"/>
    <w:rsid w:val="00E652D9"/>
    <w:rsid w:val="00E66056"/>
    <w:rsid w:val="00E6606D"/>
    <w:rsid w:val="00E6723D"/>
    <w:rsid w:val="00E67B11"/>
    <w:rsid w:val="00E67F04"/>
    <w:rsid w:val="00E72395"/>
    <w:rsid w:val="00E85301"/>
    <w:rsid w:val="00E87B5F"/>
    <w:rsid w:val="00E92217"/>
    <w:rsid w:val="00E938C8"/>
    <w:rsid w:val="00EA0427"/>
    <w:rsid w:val="00EA0740"/>
    <w:rsid w:val="00EB020C"/>
    <w:rsid w:val="00EB3C6B"/>
    <w:rsid w:val="00EB3FE7"/>
    <w:rsid w:val="00EB4C4C"/>
    <w:rsid w:val="00EB6250"/>
    <w:rsid w:val="00EC1081"/>
    <w:rsid w:val="00EC4355"/>
    <w:rsid w:val="00EC5A4B"/>
    <w:rsid w:val="00EC5E57"/>
    <w:rsid w:val="00ED0F60"/>
    <w:rsid w:val="00ED2FA1"/>
    <w:rsid w:val="00ED358E"/>
    <w:rsid w:val="00ED6CF2"/>
    <w:rsid w:val="00ED6E26"/>
    <w:rsid w:val="00EE11FA"/>
    <w:rsid w:val="00EE2107"/>
    <w:rsid w:val="00EE31F7"/>
    <w:rsid w:val="00EE3B73"/>
    <w:rsid w:val="00EE5D5F"/>
    <w:rsid w:val="00EF5B79"/>
    <w:rsid w:val="00F038EC"/>
    <w:rsid w:val="00F03CA6"/>
    <w:rsid w:val="00F05226"/>
    <w:rsid w:val="00F074D1"/>
    <w:rsid w:val="00F1212F"/>
    <w:rsid w:val="00F12485"/>
    <w:rsid w:val="00F1613B"/>
    <w:rsid w:val="00F16D86"/>
    <w:rsid w:val="00F17075"/>
    <w:rsid w:val="00F17C28"/>
    <w:rsid w:val="00F20C7A"/>
    <w:rsid w:val="00F20EE7"/>
    <w:rsid w:val="00F23396"/>
    <w:rsid w:val="00F2513A"/>
    <w:rsid w:val="00F31955"/>
    <w:rsid w:val="00F346FC"/>
    <w:rsid w:val="00F40E75"/>
    <w:rsid w:val="00F41BF6"/>
    <w:rsid w:val="00F41F03"/>
    <w:rsid w:val="00F4202E"/>
    <w:rsid w:val="00F45388"/>
    <w:rsid w:val="00F460ED"/>
    <w:rsid w:val="00F47308"/>
    <w:rsid w:val="00F5451F"/>
    <w:rsid w:val="00F5612E"/>
    <w:rsid w:val="00F57C59"/>
    <w:rsid w:val="00F60592"/>
    <w:rsid w:val="00F61181"/>
    <w:rsid w:val="00F62EC6"/>
    <w:rsid w:val="00F667D1"/>
    <w:rsid w:val="00F67230"/>
    <w:rsid w:val="00F729D6"/>
    <w:rsid w:val="00F72DC8"/>
    <w:rsid w:val="00F73791"/>
    <w:rsid w:val="00F761BC"/>
    <w:rsid w:val="00F76CCA"/>
    <w:rsid w:val="00F81B9A"/>
    <w:rsid w:val="00F81DED"/>
    <w:rsid w:val="00F81EC3"/>
    <w:rsid w:val="00F85FE0"/>
    <w:rsid w:val="00F87F13"/>
    <w:rsid w:val="00F87F7B"/>
    <w:rsid w:val="00F90536"/>
    <w:rsid w:val="00F91BF7"/>
    <w:rsid w:val="00F925D3"/>
    <w:rsid w:val="00F92FFB"/>
    <w:rsid w:val="00F930D0"/>
    <w:rsid w:val="00F9475F"/>
    <w:rsid w:val="00F959E3"/>
    <w:rsid w:val="00F970E5"/>
    <w:rsid w:val="00F972EF"/>
    <w:rsid w:val="00FA3E66"/>
    <w:rsid w:val="00FA3EC1"/>
    <w:rsid w:val="00FA72B9"/>
    <w:rsid w:val="00FA73C8"/>
    <w:rsid w:val="00FA7495"/>
    <w:rsid w:val="00FB2AC9"/>
    <w:rsid w:val="00FB3091"/>
    <w:rsid w:val="00FB4203"/>
    <w:rsid w:val="00FB494D"/>
    <w:rsid w:val="00FB77F7"/>
    <w:rsid w:val="00FC39D8"/>
    <w:rsid w:val="00FC4366"/>
    <w:rsid w:val="00FC4692"/>
    <w:rsid w:val="00FD037F"/>
    <w:rsid w:val="00FD09E4"/>
    <w:rsid w:val="00FD30EE"/>
    <w:rsid w:val="00FD34FD"/>
    <w:rsid w:val="00FD6A18"/>
    <w:rsid w:val="00FD7587"/>
    <w:rsid w:val="00FE3FB4"/>
    <w:rsid w:val="00FE4770"/>
    <w:rsid w:val="00FE49F7"/>
    <w:rsid w:val="00FF0D72"/>
    <w:rsid w:val="00FF1835"/>
    <w:rsid w:val="00FF1BCD"/>
    <w:rsid w:val="00FF2023"/>
    <w:rsid w:val="00FF3997"/>
    <w:rsid w:val="00FF74A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5A83E"/>
  <w15:docId w15:val="{8468AFF9-65D1-4A62-B964-7E3D2E5A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0330"/>
    <w:rPr>
      <w:rFonts w:asciiTheme="minorHAnsi" w:hAnsiTheme="minorHAnsi"/>
      <w:sz w:val="22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D0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9A2"/>
    <w:pPr>
      <w:keepNext/>
      <w:keepLines/>
      <w:numPr>
        <w:numId w:val="1"/>
      </w:numPr>
      <w:spacing w:before="40"/>
      <w:ind w:left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rsid w:val="007839A2"/>
    <w:pPr>
      <w:keepLines/>
      <w:spacing w:before="40"/>
      <w:ind w:left="720"/>
      <w:outlineLvl w:val="2"/>
    </w:pPr>
    <w:rPr>
      <w:rFonts w:ascii="Calibri" w:eastAsiaTheme="majorEastAsia" w:hAnsi="Calibr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6D0F"/>
    <w:rPr>
      <w:rFonts w:asciiTheme="minorHAnsi" w:eastAsiaTheme="majorEastAsia" w:hAnsiTheme="minorHAnsi" w:cstheme="majorBidi"/>
      <w:b/>
      <w:sz w:val="24"/>
      <w:szCs w:val="32"/>
      <w:lang w:val="en-GB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66E52"/>
    <w:pPr>
      <w:ind w:left="720"/>
      <w:contextualSpacing/>
    </w:pPr>
  </w:style>
  <w:style w:type="table" w:styleId="TableGrid">
    <w:name w:val="Table Grid"/>
    <w:basedOn w:val="TableNormal"/>
    <w:uiPriority w:val="59"/>
    <w:rsid w:val="00B25C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839A2"/>
    <w:rPr>
      <w:rFonts w:asciiTheme="minorHAnsi" w:eastAsiaTheme="majorEastAsia" w:hAnsiTheme="minorHAnsi" w:cstheme="majorBidi"/>
      <w:b/>
      <w:sz w:val="22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664FB9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8D728F"/>
  </w:style>
  <w:style w:type="character" w:customStyle="1" w:styleId="Heading3Char">
    <w:name w:val="Heading 3 Char"/>
    <w:basedOn w:val="DefaultParagraphFont"/>
    <w:link w:val="Heading3"/>
    <w:uiPriority w:val="9"/>
    <w:rsid w:val="007839A2"/>
    <w:rPr>
      <w:rFonts w:ascii="Calibri" w:eastAsiaTheme="majorEastAsia" w:hAnsi="Calibri" w:cstheme="majorBidi"/>
      <w:color w:val="243F60" w:themeColor="accent1" w:themeShade="7F"/>
      <w:sz w:val="24"/>
      <w:szCs w:val="28"/>
      <w:lang w:val="en-GB"/>
    </w:rPr>
  </w:style>
  <w:style w:type="paragraph" w:styleId="NormalWeb">
    <w:name w:val="Normal (Web)"/>
    <w:basedOn w:val="Normal"/>
    <w:uiPriority w:val="99"/>
    <w:semiHidden/>
    <w:unhideWhenUsed/>
    <w:rsid w:val="00825C62"/>
    <w:pPr>
      <w:spacing w:before="100" w:beforeAutospacing="1" w:after="100" w:afterAutospacing="1"/>
    </w:pPr>
    <w:rPr>
      <w:rFonts w:ascii="Times New Roman" w:hAnsi="Times New Roman"/>
      <w:sz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104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46A"/>
    <w:rPr>
      <w:rFonts w:asciiTheme="minorHAnsi" w:hAnsiTheme="minorHAnsi"/>
      <w:sz w:val="22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104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46A"/>
    <w:rPr>
      <w:rFonts w:asciiTheme="minorHAnsi" w:hAnsiTheme="minorHAnsi"/>
      <w:sz w:val="22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B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37"/>
    <w:rPr>
      <w:rFonts w:ascii="Segoe UI" w:hAnsi="Segoe UI" w:cs="Segoe UI"/>
      <w:sz w:val="18"/>
      <w:szCs w:val="18"/>
      <w:lang w:val="en-GB"/>
    </w:rPr>
  </w:style>
  <w:style w:type="character" w:customStyle="1" w:styleId="ya-q-full-text">
    <w:name w:val="ya-q-full-text"/>
    <w:basedOn w:val="DefaultParagraphFont"/>
    <w:rsid w:val="00270E70"/>
  </w:style>
  <w:style w:type="character" w:customStyle="1" w:styleId="comment">
    <w:name w:val="comment"/>
    <w:basedOn w:val="DefaultParagraphFont"/>
    <w:rsid w:val="005F7E1C"/>
  </w:style>
  <w:style w:type="character" w:customStyle="1" w:styleId="string">
    <w:name w:val="string"/>
    <w:basedOn w:val="DefaultParagraphFont"/>
    <w:rsid w:val="005F7E1C"/>
  </w:style>
  <w:style w:type="character" w:customStyle="1" w:styleId="keyword">
    <w:name w:val="keyword"/>
    <w:basedOn w:val="DefaultParagraphFont"/>
    <w:rsid w:val="005F7E1C"/>
  </w:style>
  <w:style w:type="character" w:customStyle="1" w:styleId="number">
    <w:name w:val="number"/>
    <w:basedOn w:val="DefaultParagraphFont"/>
    <w:rsid w:val="005F7E1C"/>
  </w:style>
  <w:style w:type="character" w:customStyle="1" w:styleId="special">
    <w:name w:val="special"/>
    <w:basedOn w:val="DefaultParagraphFont"/>
    <w:rsid w:val="005F7E1C"/>
  </w:style>
  <w:style w:type="character" w:customStyle="1" w:styleId="preprocessor">
    <w:name w:val="preprocessor"/>
    <w:basedOn w:val="DefaultParagraphFont"/>
    <w:rsid w:val="005342A2"/>
  </w:style>
  <w:style w:type="character" w:customStyle="1" w:styleId="datatypes">
    <w:name w:val="datatypes"/>
    <w:basedOn w:val="DefaultParagraphFont"/>
    <w:rsid w:val="005342A2"/>
  </w:style>
  <w:style w:type="paragraph" w:styleId="TableofFigures">
    <w:name w:val="table of figures"/>
    <w:basedOn w:val="Normal"/>
    <w:next w:val="Normal"/>
    <w:uiPriority w:val="99"/>
    <w:unhideWhenUsed/>
    <w:rsid w:val="003F4DB3"/>
  </w:style>
  <w:style w:type="character" w:styleId="Hyperlink">
    <w:name w:val="Hyperlink"/>
    <w:basedOn w:val="DefaultParagraphFont"/>
    <w:uiPriority w:val="99"/>
    <w:unhideWhenUsed/>
    <w:rsid w:val="003F4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D5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53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wikimedia-foundation-2019-wikipedia,-the-free-encyclopedia</b:Tag>
    <b:SourceType>InternetSite</b:SourceType>
    <b:Title>Wikipedia, the free encyclopedia</b:Title>
    <b:Year>2019</b:Year>
    <b:Comments>Excellent general introduction to the Eight Queens problem. Good explanation of the solutions possible through rotation and reflection. Shows all the fundamental solutions.</b:Comments>
    <b:Author>
      <b:Author>
        <b:NameList>
          <b:Person>
            <b:First>Inc.</b:First>
            <b:Last>Wikimedia Foundation</b:Last>
          </b:Person>
        </b:NameList>
      </b:Author>
    </b:Author>
    <b:InternetSiteTitle>Wikimedia Foundation, Inc.</b:InternetSiteTitle>
    <b:URL>https://en.wikipedia.org/wiki/Eight_queens_puzzle</b:URL>
    <b:RefOrder>3</b:RefOrder>
  </b:Source>
  <b:Source>
    <b:Tag>vyas-2016-solving-8-queens-using-genetic-algorithms-- evolution</b:Tag>
    <b:SourceType>InternetSite</b:SourceType>
    <b:Title>Solving 8 Queens using Genetic Algorithms - Evolution</b:Title>
    <b:Year>2016</b:Year>
    <b:Author>
      <b:Author>
        <b:NameList>
          <b:Person>
            <b:First>Kushal</b:First>
            <b:Last>Vyas</b:Last>
          </b:Person>
        </b:NameList>
      </b:Author>
    </b:Author>
    <b:InternetSiteTitle>GitHub Inc</b:InternetSiteTitle>
    <b:URL>https://kushalvyas.github.io/gen_8Q.html</b:URL>
    <b:RefOrder>4</b:RefOrder>
  </b:Source>
  <b:Source>
    <b:Tag>turky-ahmad-2010-using-genetic-algorithm-for-solving-n-queens-problem</b:Tag>
    <b:SourceType>ConferenceProceedings</b:SourceType>
    <b:Title>Using genetic algorithm for solving N-Queens problem</b:Title>
    <b:Year>2010</b:Year>
    <b:Author>
      <b:Author>
        <b:NameList>
          <b:Person>
            <b:First>Ayad M.</b:First>
            <b:Last>Turky</b:Last>
          </b:Person>
          <b:Person>
            <b:First>Mohd Sharifuddin</b:First>
            <b:Last>Ahmad</b:Last>
          </b:Person>
        </b:NameList>
      </b:Author>
    </b:Author>
    <b:ConferenceName>Proceedings 2010 International Symposium on Information Technology - Engineering Technology, ITSim'10</b:ConferenceName>
    <b:StandardNumber>10.1109/ITSIM.2010.5561604</b:StandardNumber>
    <b:RefOrder>5</b:RefOrder>
  </b:Source>
  <b:Source>
    <b:Tag>singh-thapar-2017-optimizing-n-queens-problem-using-memetic-algorithm-a-review</b:Tag>
    <b:SourceType>Report</b:SourceType>
    <b:Title>OPTIMIZING N-QUEENS PROBLEM USING MEMETIC ALGORITHM-A REVIEW</b:Title>
    <b:Year>2017</b:Year>
    <b:Author>
      <b:Author>
        <b:NameList>
          <b:Person>
            <b:First>Amardeep</b:First>
            <b:Last>Singh</b:Last>
          </b:Person>
          <b:Person>
            <b:First>Puneet</b:First>
            <b:Last>Thapar</b:Last>
          </b:Person>
        </b:NameList>
      </b:Author>
    </b:Author>
    <b:RefOrder>6</b:RefOrder>
  </b:Source>
  <b:Source>
    <b:Tag>sathyapriya-stephen-2018-survey-on-n-queen-problem-with-genetic-algorithm</b:Tag>
    <b:SourceType>JournalArticle</b:SourceType>
    <b:Title>Survey on N-Queen Problem with Genetic Algorithm</b:Title>
    <b:Year>2018</b:Year>
    <b:Author>
      <b:Author>
        <b:NameList>
          <b:Person>
            <b:First>S</b:First>
            <b:Last>Sathyapriya</b:Last>
          </b:Person>
          <b:Person>
            <b:First>R</b:First>
            <b:Last>Stephen</b:Last>
          </b:Person>
          <b:Person>
            <b:First>V S Joe</b:First>
            <b:Last>Irudayaraj</b:Last>
          </b:Person>
        </b:NameList>
      </b:Author>
    </b:Author>
    <b:StandardNumber>2347-2693</b:StandardNumber>
    <b:RefOrder>7</b:RefOrder>
  </b:Source>
  <b:Source>
    <b:Tag>sarkar-nag-2017-an-adaptive-genetic-algorithm-for-solving-n-queens-problem</b:Tag>
    <b:SourceType>JournalArticle</b:SourceType>
    <b:Title>An Adaptive Genetic Algorithm for Solving N-Queens Problem</b:Title>
    <b:Year>2017</b:Year>
    <b:Author>
      <b:Author>
        <b:NameList>
          <b:Person>
            <b:First>Uddalok</b:First>
            <b:Last>Sarkar</b:Last>
          </b:Person>
          <b:Person>
            <b:First>Sayan</b:First>
            <b:Last>Nag</b:Last>
          </b:Person>
        </b:NameList>
      </b:Author>
    </b:Author>
    <b:StandardNumber>1802.02006</b:StandardNumber>
    <b:RefOrder>8</b:RefOrder>
  </b:Source>
  <b:Source>
    <b:Tag>rizzotto-xibilia-2011-evolutionary-optimization-algorithms</b:Tag>
    <b:SourceType>BookSection</b:SourceType>
    <b:Title>Evolutionary Optimization Algorithms</b:Title>
    <b:Year>2011</b:Year>
    <b:Author>
      <b:Author>
        <b:NameList>
          <b:Person>
            <b:First>Gianguido</b:First>
            <b:Last>Rizzotto</b:Last>
          </b:Person>
          <b:Person>
            <b:First>M. Gabriella</b:First>
            <b:Last>Xibilia</b:Last>
          </b:Person>
          <b:Person>
            <b:First>Riccardo</b:First>
            <b:Last>Caponetto</b:Last>
          </b:Person>
          <b:Person>
            <b:First>Luigi</b:First>
            <b:Last>Fortuna</b:Last>
          </b:Person>
          <b:Person>
            <b:First>Giuseppe</b:First>
            <b:Last>Nunnari</b:Last>
          </b:Person>
          <b:Person>
            <b:First>Mario</b:First>
            <b:Last>Lavorgna</b:Last>
          </b:Person>
        </b:NameList>
      </b:Author>
      <b:BookAuthor>
        <b:NameList>
          <b:Person>
            <b:First>Gianguido</b:First>
            <b:Last>Rizzotto</b:Last>
          </b:Person>
          <b:Person>
            <b:First>M. Gabriella</b:First>
            <b:Last>Xibilia</b:Last>
          </b:Person>
          <b:Person>
            <b:First>Riccardo</b:First>
            <b:Last>Caponetto</b:Last>
          </b:Person>
          <b:Person>
            <b:First>Luigi</b:First>
            <b:Last>Fortuna</b:Last>
          </b:Person>
          <b:Person>
            <b:First>Giuseppe</b:First>
            <b:Last>Nunnari</b:Last>
          </b:Person>
          <b:Person>
            <b:First>Mario</b:First>
            <b:Last>Lavorgna</b:Last>
          </b:Person>
        </b:NameList>
      </b:BookAuthor>
    </b:Author>
    <b:StandardNumber>10.1007/978-1-4471-0357-8_6</b:StandardNumber>
    <b:RefOrder>9</b:RefOrder>
  </b:Source>
  <b:Source>
    <b:Tag>poli-langdon-2008-a-field-guide-to-genetic-programming</b:Tag>
    <b:SourceType>Book</b:SourceType>
    <b:Title>A Field Guide to Genetic Programming</b:Title>
    <b:Year>2008</b:Year>
    <b:Author>
      <b:Author>
        <b:NameList>
          <b:Person>
            <b:First>Riccardo</b:First>
            <b:Last>Poli</b:Last>
          </b:Person>
          <b:Person>
            <b:First>William B</b:First>
            <b:Last>Langdon</b:Last>
          </b:Person>
          <b:Person>
            <b:First>Nicholas F</b:First>
            <b:Last>Mcphee</b:Last>
          </b:Person>
          <b:Person>
            <b:First>John R</b:First>
            <b:Last>Koza</b:Last>
          </b:Person>
        </b:NameList>
      </b:Author>
    </b:Author>
    <b:StandardNumber>9781409200734</b:StandardNumber>
    <b:RefOrder>10</b:RefOrder>
  </b:Source>
  <b:Source>
    <b:Tag>oeis-2019-a002562</b:Tag>
    <b:SourceType>InternetSite</b:SourceType>
    <b:Title>A002562</b:Title>
    <b:Year>2019</b:Year>
    <b:Author>
      <b:Author>
        <b:NameList>
          <b:Person>
            <b:Last>OEIS</b:Last>
          </b:Person>
        </b:NameList>
      </b:Author>
    </b:Author>
    <b:InternetSiteTitle>The OEIS Foundation</b:InternetSiteTitle>
    <b:URL>https://oeis.org/A002562</b:URL>
    <b:RefOrder>1</b:RefOrder>
  </b:Source>
  <b:Source>
    <b:Tag>oeis-2019-a000170</b:Tag>
    <b:SourceType>InternetSite</b:SourceType>
    <b:Title>A000170</b:Title>
    <b:Year>2019</b:Year>
    <b:Author>
      <b:Author>
        <b:NameList>
          <b:Person>
            <b:Last>OEIS</b:Last>
          </b:Person>
        </b:NameList>
      </b:Author>
    </b:Author>
    <b:InternetSiteTitle>The OEIS Foundation</b:InternetSiteTitle>
    <b:URL>https://oeis.org/A000170</b:URL>
    <b:RefOrder>2</b:RefOrder>
  </b:Source>
  <b:Source>
    <b:Tag>masehian-akbaripour-2014-solving-the-n-queens-problem-using-a-tuned-hybr-id-imperialist-competitive-algorithm</b:Tag>
    <b:SourceType>JournalArticle</b:SourceType>
    <b:Title>Solving the n-queens problem using a tuned hybr-id imperialist competitive algorithm</b:Title>
    <b:Year>2014</b:Year>
    <b:Author>
      <b:Author>
        <b:NameList>
          <b:Person>
            <b:First>Ellips</b:First>
            <b:Last>Masehian</b:Last>
          </b:Person>
          <b:Person>
            <b:First>Hossein</b:First>
            <b:Last>Akbaripour</b:Last>
          </b:Person>
          <b:Person>
            <b:First>Nasrin</b:First>
            <b:Last>Mohabbati-Kalejahi</b:Last>
          </b:Person>
        </b:NameList>
      </b:Author>
    </b:Author>
    <b:JournalName>International Arab Journal of Information Technology</b:JournalName>
    <b:StandardNumber>16833198</b:StandardNumber>
    <b:RefOrder>11</b:RefOrder>
  </b:Source>
  <b:Source>
    <b:Tag>martinjak-golub-2007-comparison-of-heuristic-algorithms-for-the-n-queen-problem</b:Tag>
    <b:SourceType>ConferenceProceedings</b:SourceType>
    <b:Title>Comparison of heuristic algorithms for the n-queen problem</b:Title>
    <b:Year>2007</b:Year>
    <b:Author>
      <b:Author>
        <b:NameList>
          <b:Person>
            <b:First>Ivica</b:First>
            <b:Last>Martinjak</b:Last>
          </b:Person>
          <b:Person>
            <b:First>Marin</b:First>
            <b:Last>Golub</b:Last>
          </b:Person>
        </b:NameList>
      </b:Author>
    </b:Author>
    <b:ConferenceName>Proceedings of the International Conference on Information Technology Interfaces, ITI</b:ConferenceName>
    <b:StandardNumber>10.1109/ITI.2007.4283867</b:StandardNumber>
    <b:RefOrder>12</b:RefOrder>
  </b:Source>
  <b:Source>
    <b:Tag>le-pham-2005-a-new-n---parallel-updating-method-of-the-hopfield---type-neural-network-for-n---queens-problem</b:Tag>
    <b:SourceType>ConferenceProceedings</b:SourceType>
    <b:Title>A new N - Parallel updating method of the hopfield - Type neural network for N - Queens problem</b:Title>
    <b:Year>2005</b:Year>
    <b:Author>
      <b:Author>
        <b:NameList>
          <b:Person>
            <b:First>Thanh Nhat</b:First>
            <b:Last>Le</b:Last>
          </b:Person>
          <b:Person>
            <b:First>Cong Kha</b:First>
            <b:Last>Pham</b:Last>
          </b:Person>
        </b:NameList>
      </b:Author>
    </b:Author>
    <b:ConferenceName>Proceedings of the International Joint Conference on Neural Networks</b:ConferenceName>
    <b:StandardNumber>10.1109/IJCNN.2005.1555952</b:StandardNumber>
    <b:RefOrder>13</b:RefOrder>
  </b:Source>
  <b:Source>
    <b:Tag>ertenlice-kalayci-2018-a-survey-of-swarm-intelligence-for-portfolio-optimization:-algorithms-and-applications</b:Tag>
    <b:SourceType>JournalArticle</b:SourceType>
    <b:Title>A survey of swarm intelligence for portfolio optimization: Algorithms and applications</b:Title>
    <b:Year>2018</b:Year>
    <b:Author>
      <b:Author>
        <b:NameList>
          <b:Person>
            <b:First>Okkes</b:First>
            <b:Last>Ertenlice</b:Last>
          </b:Person>
          <b:Person>
            <b:First>Can B.</b:First>
            <b:Last>Kalayci</b:Last>
          </b:Person>
        </b:NameList>
      </b:Author>
    </b:Author>
    <b:JournalName>Swarm and Evolutionary Computation</b:JournalName>
    <b:StandardNumber>10.1016/j.swevo.2018.01.009</b:StandardNumber>
    <b:RefOrder>14</b:RefOrder>
  </b:Source>
  <b:Source>
    <b:Tag>eastridge-schmidt-2008-solving-n-queens-with-a-genetic-algorithm-and-its-usefulness-in-a-computational-intelligence-course-*</b:Tag>
    <b:SourceType>Report</b:SourceType>
    <b:Title>SOLVING N-QUEENS WITH A GENETIC ALGORITHM AND ITS USEFULNESS IN A COMPUTATIONAL INTELLIGENCE COURSE *</b:Title>
    <b:Year>2008</b:Year>
    <b:Author>
      <b:Author>
        <b:NameList>
          <b:Person>
            <b:First>Richard</b:First>
            <b:Last>Eastridge</b:Last>
          </b:Person>
          <b:Person>
            <b:First>Cecil</b:First>
            <b:Last>Schmidt</b:Last>
          </b:Person>
        </b:NameList>
      </b:Author>
    </b:Author>
    <b:StandardNumber>7856701161</b:StandardNumber>
    <b:RefOrder>15</b:RefOrder>
  </b:Source>
  <b:Source>
    <b:Tag>deap-project-contributors-deap-documentation-—-deap-1.2.2-documentation</b:Tag>
    <b:SourceType>InternetSite</b:SourceType>
    <b:Title>DEAP documentation — DEAP 1.2.2 documentation</b:Title>
    <b:Author>
      <b:Author>
        <b:NameList>
          <b:Person>
            <b:Last>DEAP Project Contributors</b:Last>
          </b:Person>
        </b:NameList>
      </b:Author>
    </b:Author>
    <b:InternetSiteTitle>https://readthedocs.org/</b:InternetSiteTitle>
    <b:URL>https://deap.readthedocs.io/en/master/</b:URL>
    <b:RefOrder>16</b:RefOrder>
  </b:Source>
  <b:Source>
    <b:Tag>datagenetics-2013-eight-queens-problem</b:Tag>
    <b:SourceType>InternetSite</b:SourceType>
    <b:Title>Eight Queens Problem</b:Title>
    <b:Year>2013</b:Year>
    <b:Author>
      <b:Author>
        <b:NameList>
          <b:Person>
            <b:Last>DataGenetics</b:Last>
          </b:Person>
        </b:NameList>
      </b:Author>
    </b:Author>
    <b:URL>http://www.datagenetics.com/blog/august42012/</b:URL>
    <b:RefOrder>17</b:RefOrder>
  </b:Source>
  <b:Source>
    <b:Tag>crawford-1992-solving-the-n-queens-problem-using-genetic-algorithms</b:Tag>
    <b:SourceType>ConferenceProceedings</b:SourceType>
    <b:Title>Solving the N-queens Problem Using Genetic Algorithms</b:Title>
    <b:Year>1992</b:Year>
    <b:Author>
      <b:Author>
        <b:NameList>
          <b:Person>
            <b:First>Kelly D.</b:First>
            <b:Last>Crawford</b:Last>
          </b:Person>
        </b:NameList>
      </b:Author>
      <b:Editor>
        <b:NameList>
          <b:Person>
            <b:First>Fayetteville</b:First>
            <b:Last>Hal Berghel Univ. of Arkansas</b:Last>
          </b:Person>
          <b:Person>
            <b:First>Stillwater</b:First>
            <b:Last>George Hedrick Oklahoma State Univ.</b:Last>
          </b:Person>
          <b:Person>
            <b:First>CA</b:First>
            <b:Last>Ed Deaton San Diego State Univ., San Diego</b:Last>
          </b:Person>
          <b:Person>
            <b:First>Fayetteville</b:First>
            <b:Last>David Roach Univ. of Arkansas</b:Last>
          </b:Person>
          <b:Person>
            <b:First>OK</b:First>
            <b:Last>Roger Wainwright Univ. of Tulsa, Tulsa</b:Last>
          </b:Person>
        </b:NameList>
      </b:Editor>
    </b:Author>
    <b:ConferenceName>Proceedings of the 1992 ACM/SIGAPP Symposium on Applied Computing: Technological Challenges of the 1990's</b:ConferenceName>
    <b:Pages>1039-1047</b:Pages>
    <b:StandardNumber>10.1145/130069.130128</b:StandardNumber>
    <b:Publisher>ACM</b:Publisher>
    <b:City>New York, NY, USA</b:City>
    <b:RefOrder>18</b:RefOrder>
  </b:Source>
  <b:Source>
    <b:Tag>bell-stevens-2009-a-survey-of-known-results-and-research-areas-for-n-queens</b:Tag>
    <b:SourceType>JournalArticle</b:SourceType>
    <b:Title>A survey of known results and research areas for n-queens</b:Title>
    <b:Year>2009</b:Year>
    <b:Author>
      <b:Author>
        <b:NameList>
          <b:Person>
            <b:First>Jordan</b:First>
            <b:Last>Bell</b:Last>
          </b:Person>
          <b:Person>
            <b:First>Brett</b:First>
            <b:Last>Stevens</b:Last>
          </b:Person>
        </b:NameList>
      </b:Author>
    </b:Author>
    <b:JournalName>Discrete Mathematics</b:JournalName>
    <b:StandardNumber>10.1016/j.disc.2007.12.043</b:StandardNumber>
    <b:RefOrder>19</b:RefOrder>
  </b:Source>
  <b:Source>
    <b:Tag>al-khateeb-tareq-2013-solving-8-queens-problem-by-using-genetic-algorithms,-simulated-annealing,-and-randomization-method</b:Tag>
    <b:SourceType>ConferenceProceedings</b:SourceType>
    <b:Title>Solving 8-queens problem by using genetic algorithms, simulated annealing, and randomization method</b:Title>
    <b:Year>2013</b:Year>
    <b:Author>
      <b:Author>
        <b:NameList>
          <b:Person>
            <b:First>Belal</b:First>
            <b:Last>Al-Khateeb</b:Last>
          </b:Person>
          <b:Person>
            <b:First>Wadhah Z.</b:First>
            <b:Last>Tareq</b:Last>
          </b:Person>
        </b:NameList>
      </b:Author>
    </b:Author>
    <b:ConferenceName>Proceedings - 2013 6th International Conference on Developments in eSystems Engineering, DeSE 2013</b:ConferenceName>
    <b:StandardNumber>10.1109/DeSE.2013.41</b:StandardNumber>
    <b:RefOrder>20</b:RefOrder>
  </b:Source>
  <b:Source>
    <b:Tag>aghazadeh-heris-oskoei-2014-modified-genetic-algorithm-for-solving-n-queens-problem</b:Tag>
    <b:SourceType>ConferenceProceedings</b:SourceType>
    <b:Title>Modified genetic algorithm for solving n-queens problem</b:Title>
    <b:Year>2014</b:Year>
    <b:Author>
      <b:Author>
        <b:NameList>
          <b:Person>
            <b:First>Jalal Eddin</b:First>
            <b:Last>Aghazadeh Heris</b:Last>
          </b:Person>
          <b:Person>
            <b:First>Mohammadreza Asgari</b:First>
            <b:Last>Oskoei</b:Last>
          </b:Person>
        </b:NameList>
      </b:Author>
    </b:Author>
    <b:ConferenceName>2014 Iranian Conference on Intelligent Systems, ICIS 2014</b:ConferenceName>
    <b:StandardNumber>10.1109/IranianCIS.2014.6802550</b:StandardNumber>
    <b:RefOrder>21</b:RefOrder>
  </b:Source>
  <b:Source>
    <b:Tag>27-queens-puzzle:-massively-parellel-enumeration-and-solution-counting</b:Tag>
    <b:SourceType>Report</b:SourceType>
    <b:Title>27-Queens Puzzle: Massively Parellel Enumeration and Solution Counting</b:Title>
    <b:Author/>
    <b:RefOrder>22</b:RefOrder>
  </b:Source>
</b:Sources>
</file>

<file path=customXml/itemProps1.xml><?xml version="1.0" encoding="utf-8"?>
<ds:datastoreItem xmlns:ds="http://schemas.openxmlformats.org/officeDocument/2006/customXml" ds:itemID="{FABD8FCE-E78B-4162-A16D-076E89F8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CBDED2A0.dotm</Template>
  <TotalTime>121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Kind</dc:creator>
  <dc:description/>
  <cp:lastModifiedBy>David Kind</cp:lastModifiedBy>
  <cp:revision>24</cp:revision>
  <cp:lastPrinted>2018-12-10T10:24:00Z</cp:lastPrinted>
  <dcterms:created xsi:type="dcterms:W3CDTF">2019-03-12T09:32:00Z</dcterms:created>
  <dcterms:modified xsi:type="dcterms:W3CDTF">2019-03-12T11:34:00Z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585f1f62-8d2b-4457-869c-0a13c6549635_Enabled">
    <vt:lpwstr>True</vt:lpwstr>
  </property>
  <property fmtid="{D5CDD505-2E9C-101B-9397-08002B2CF9AE}" pid="9" name="MSIP_Label_585f1f62-8d2b-4457-869c-0a13c6549635_SiteId">
    <vt:lpwstr>41ff26dc-250f-4b13-8981-739be8610c21</vt:lpwstr>
  </property>
  <property fmtid="{D5CDD505-2E9C-101B-9397-08002B2CF9AE}" pid="10" name="MSIP_Label_585f1f62-8d2b-4457-869c-0a13c6549635_Owner">
    <vt:lpwstr>DKind@slb.com</vt:lpwstr>
  </property>
  <property fmtid="{D5CDD505-2E9C-101B-9397-08002B2CF9AE}" pid="11" name="MSIP_Label_585f1f62-8d2b-4457-869c-0a13c6549635_SetDate">
    <vt:lpwstr>2018-11-12T10:25:14.5284932Z</vt:lpwstr>
  </property>
  <property fmtid="{D5CDD505-2E9C-101B-9397-08002B2CF9AE}" pid="12" name="MSIP_Label_585f1f62-8d2b-4457-869c-0a13c6549635_Name">
    <vt:lpwstr>Private</vt:lpwstr>
  </property>
  <property fmtid="{D5CDD505-2E9C-101B-9397-08002B2CF9AE}" pid="13" name="MSIP_Label_585f1f62-8d2b-4457-869c-0a13c6549635_Application">
    <vt:lpwstr>Microsoft Azure Information Protection</vt:lpwstr>
  </property>
  <property fmtid="{D5CDD505-2E9C-101B-9397-08002B2CF9AE}" pid="14" name="MSIP_Label_585f1f62-8d2b-4457-869c-0a13c6549635_Extended_MSFT_Method">
    <vt:lpwstr>Automatic</vt:lpwstr>
  </property>
  <property fmtid="{D5CDD505-2E9C-101B-9397-08002B2CF9AE}" pid="15" name="MSIP_Label_8bb759f6-5337-4dc5-b19b-e74b6da11f8f_Enabled">
    <vt:lpwstr>True</vt:lpwstr>
  </property>
  <property fmtid="{D5CDD505-2E9C-101B-9397-08002B2CF9AE}" pid="16" name="MSIP_Label_8bb759f6-5337-4dc5-b19b-e74b6da11f8f_SiteId">
    <vt:lpwstr>41ff26dc-250f-4b13-8981-739be8610c21</vt:lpwstr>
  </property>
  <property fmtid="{D5CDD505-2E9C-101B-9397-08002B2CF9AE}" pid="17" name="MSIP_Label_8bb759f6-5337-4dc5-b19b-e74b6da11f8f_Owner">
    <vt:lpwstr>DKind@slb.com</vt:lpwstr>
  </property>
  <property fmtid="{D5CDD505-2E9C-101B-9397-08002B2CF9AE}" pid="18" name="MSIP_Label_8bb759f6-5337-4dc5-b19b-e74b6da11f8f_SetDate">
    <vt:lpwstr>2018-11-12T10:25:14.5284932Z</vt:lpwstr>
  </property>
  <property fmtid="{D5CDD505-2E9C-101B-9397-08002B2CF9AE}" pid="19" name="MSIP_Label_8bb759f6-5337-4dc5-b19b-e74b6da11f8f_Name">
    <vt:lpwstr>Internal</vt:lpwstr>
  </property>
  <property fmtid="{D5CDD505-2E9C-101B-9397-08002B2CF9AE}" pid="20" name="MSIP_Label_8bb759f6-5337-4dc5-b19b-e74b6da11f8f_Application">
    <vt:lpwstr>Microsoft Azure Information Protection</vt:lpwstr>
  </property>
  <property fmtid="{D5CDD505-2E9C-101B-9397-08002B2CF9AE}" pid="21" name="MSIP_Label_8bb759f6-5337-4dc5-b19b-e74b6da11f8f_Parent">
    <vt:lpwstr>585f1f62-8d2b-4457-869c-0a13c6549635</vt:lpwstr>
  </property>
  <property fmtid="{D5CDD505-2E9C-101B-9397-08002B2CF9AE}" pid="22" name="MSIP_Label_8bb759f6-5337-4dc5-b19b-e74b6da11f8f_Extended_MSFT_Method">
    <vt:lpwstr>Automatic</vt:lpwstr>
  </property>
  <property fmtid="{D5CDD505-2E9C-101B-9397-08002B2CF9AE}" pid="23" name="Sensitivity">
    <vt:lpwstr>Private Internal</vt:lpwstr>
  </property>
</Properties>
</file>